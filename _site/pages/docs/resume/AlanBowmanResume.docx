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967404" w14:textId="7F55BC4B" w:rsidR="005D674B" w:rsidRPr="00D04B39" w:rsidRDefault="00810F54">
      <w:pPr>
        <w:pStyle w:val="Name"/>
      </w:pPr>
      <w:r>
        <w:t>Robert</w:t>
      </w:r>
      <w:r w:rsidR="00C375CA">
        <w:t xml:space="preserve"> Alan Bowman</w:t>
      </w:r>
    </w:p>
    <w:p w14:paraId="7FED8A07" w14:textId="753C2BBE" w:rsidR="005D674B" w:rsidRPr="00D04B39" w:rsidRDefault="005D2C30" w:rsidP="00810F54">
      <w:pPr>
        <w:pStyle w:val="ContactInfo"/>
        <w:rPr>
          <w:rFonts w:eastAsia="MS Mincho"/>
        </w:rPr>
      </w:pPr>
      <w:hyperlink r:id="rId11" w:history="1">
        <w:r w:rsidR="00147825" w:rsidRPr="00147825">
          <w:rPr>
            <w:rStyle w:val="Hyperlink"/>
          </w:rPr>
          <w:t>alanbowman@gmail.com</w:t>
        </w:r>
      </w:hyperlink>
      <w:r w:rsidR="00147825">
        <w:t xml:space="preserve"> </w:t>
      </w:r>
      <w:r w:rsidR="00797C07">
        <w:rPr>
          <w:rFonts w:ascii="Wingdings" w:hAnsi="Wingdings"/>
        </w:rPr>
        <w:t></w:t>
      </w:r>
      <w:r w:rsidR="00F4407E">
        <w:rPr>
          <w:rFonts w:eastAsia="MS Mincho"/>
        </w:rPr>
        <w:t xml:space="preserve"> </w:t>
      </w:r>
      <w:hyperlink r:id="rId12" w:history="1">
        <w:r w:rsidR="00810F54" w:rsidRPr="006D18B1">
          <w:rPr>
            <w:rStyle w:val="Hyperlink"/>
            <w:rFonts w:eastAsia="MS Mincho"/>
          </w:rPr>
          <w:t>alanbowman.net</w:t>
        </w:r>
      </w:hyperlink>
      <w:r w:rsidR="00F4407E">
        <w:rPr>
          <w:rFonts w:eastAsia="MS Mincho"/>
        </w:rPr>
        <w:t xml:space="preserve"> </w:t>
      </w:r>
      <w:r w:rsidR="00797C07">
        <w:rPr>
          <w:rFonts w:ascii="Wingdings" w:eastAsia="MS Mincho" w:hAnsi="Wingdings"/>
        </w:rPr>
        <w:t></w:t>
      </w:r>
      <w:r w:rsidR="00F4407E">
        <w:rPr>
          <w:rFonts w:eastAsia="MS Mincho"/>
        </w:rPr>
        <w:t xml:space="preserve"> </w:t>
      </w:r>
      <w:hyperlink r:id="rId13" w:history="1">
        <w:r w:rsidR="00810F54" w:rsidRPr="006D18B1">
          <w:rPr>
            <w:rStyle w:val="Hyperlink"/>
            <w:rFonts w:eastAsia="MS Mincho"/>
          </w:rPr>
          <w:t>linkedin.com/in/ralanbowman</w:t>
        </w:r>
      </w:hyperlink>
      <w:r w:rsidR="0019310F">
        <w:rPr>
          <w:rFonts w:eastAsia="MS Mincho"/>
        </w:rPr>
        <w:t xml:space="preserve"> </w:t>
      </w:r>
      <w:r w:rsidR="00797C07">
        <w:rPr>
          <w:rFonts w:ascii="Wingdings" w:eastAsia="MS Mincho" w:hAnsi="Wingdings"/>
        </w:rPr>
        <w:t></w:t>
      </w:r>
      <w:r w:rsidR="0019310F">
        <w:rPr>
          <w:rFonts w:eastAsia="MS Mincho"/>
        </w:rPr>
        <w:t xml:space="preserve"> </w:t>
      </w:r>
      <w:r w:rsidR="00810F54">
        <w:rPr>
          <w:rFonts w:eastAsia="MS Mincho"/>
        </w:rPr>
        <w:t>(678) 665-9458</w:t>
      </w:r>
    </w:p>
    <w:p w14:paraId="56D520CF" w14:textId="77777777" w:rsidR="005D674B" w:rsidRPr="00D04B39" w:rsidRDefault="005D674B">
      <w:pPr>
        <w:pStyle w:val="Horizontalline"/>
      </w:pPr>
    </w:p>
    <w:p w14:paraId="5F25EAB5" w14:textId="77777777" w:rsidR="001477C0" w:rsidRDefault="001477C0" w:rsidP="00BF16E6">
      <w:pPr>
        <w:jc w:val="center"/>
        <w:rPr>
          <w:rFonts w:ascii="Times" w:hAnsi="Times"/>
          <w:sz w:val="20"/>
          <w:szCs w:val="20"/>
        </w:rPr>
      </w:pPr>
    </w:p>
    <w:p w14:paraId="5F7FD078" w14:textId="702EB5DE" w:rsidR="0015576E" w:rsidRPr="00023BE1" w:rsidRDefault="001477C0" w:rsidP="00BF16E6">
      <w:pPr>
        <w:jc w:val="center"/>
        <w:rPr>
          <w:sz w:val="20"/>
          <w:szCs w:val="20"/>
        </w:rPr>
      </w:pPr>
      <w:r w:rsidRPr="00023BE1">
        <w:rPr>
          <w:sz w:val="20"/>
          <w:szCs w:val="20"/>
        </w:rPr>
        <w:t xml:space="preserve">Experienced Technical Writer and User Advocate </w:t>
      </w:r>
      <w:r w:rsidR="00797C07">
        <w:rPr>
          <w:rFonts w:ascii="Wingdings" w:eastAsia="MS Mincho" w:hAnsi="Wingdings"/>
          <w:sz w:val="20"/>
          <w:szCs w:val="20"/>
        </w:rPr>
        <w:t></w:t>
      </w:r>
      <w:r w:rsidR="00FE59D2" w:rsidRPr="00023BE1">
        <w:rPr>
          <w:rFonts w:eastAsia="MS Mincho"/>
          <w:sz w:val="20"/>
          <w:szCs w:val="20"/>
        </w:rPr>
        <w:t xml:space="preserve"> </w:t>
      </w:r>
      <w:r w:rsidRPr="00023BE1">
        <w:rPr>
          <w:sz w:val="20"/>
          <w:szCs w:val="20"/>
        </w:rPr>
        <w:t>API Documentation, User Guides, READMEs, man pages</w:t>
      </w:r>
    </w:p>
    <w:p w14:paraId="7E436472" w14:textId="43771CD6" w:rsidR="008A47C7" w:rsidRPr="008A47C7" w:rsidRDefault="00DA39F8" w:rsidP="008A47C7">
      <w:pPr>
        <w:pStyle w:val="CategoryHeading"/>
        <w:rPr>
          <w:rStyle w:val="Employer"/>
          <w:rFonts w:eastAsia="MS Mincho"/>
          <w:sz w:val="22"/>
          <w:szCs w:val="20"/>
        </w:rPr>
      </w:pPr>
      <w:r w:rsidRPr="00D04B39">
        <w:rPr>
          <w:rFonts w:eastAsia="MS Mincho"/>
        </w:rPr>
        <w:t>Professional Experience</w:t>
      </w:r>
    </w:p>
    <w:p w14:paraId="4B9A0586" w14:textId="7C9EC420" w:rsidR="008A47C7" w:rsidRDefault="008A47C7" w:rsidP="00E71899">
      <w:pPr>
        <w:pStyle w:val="Heading2"/>
        <w:tabs>
          <w:tab w:val="right" w:pos="9936"/>
        </w:tabs>
        <w:spacing w:line="360" w:lineRule="auto"/>
        <w:rPr>
          <w:rStyle w:val="Employer"/>
        </w:rPr>
      </w:pPr>
      <w:r>
        <w:rPr>
          <w:rStyle w:val="Employer"/>
        </w:rPr>
        <w:t>Reliam</w:t>
      </w:r>
      <w:r w:rsidR="00181305">
        <w:rPr>
          <w:rStyle w:val="Employer"/>
        </w:rPr>
        <w:t xml:space="preserve"> (</w:t>
      </w:r>
      <w:r w:rsidR="008F0E23">
        <w:rPr>
          <w:rStyle w:val="Employer"/>
        </w:rPr>
        <w:t xml:space="preserve">Cloud </w:t>
      </w:r>
      <w:r w:rsidR="00181305">
        <w:rPr>
          <w:rStyle w:val="Employer"/>
        </w:rPr>
        <w:t>Managed Service Provider)</w:t>
      </w:r>
      <w:r>
        <w:rPr>
          <w:rStyle w:val="Employer"/>
        </w:rPr>
        <w:t xml:space="preserve"> – Los Angeles, California</w:t>
      </w:r>
      <w:r>
        <w:rPr>
          <w:rStyle w:val="Employer"/>
        </w:rPr>
        <w:tab/>
        <w:t>November 2016 to present</w:t>
      </w:r>
    </w:p>
    <w:p w14:paraId="4C31FBDB" w14:textId="3497D1DB" w:rsidR="00E71899" w:rsidRDefault="00E71899" w:rsidP="00E71899">
      <w:pPr>
        <w:spacing w:line="360" w:lineRule="auto"/>
        <w:rPr>
          <w:rStyle w:val="JobTitle"/>
        </w:rPr>
      </w:pPr>
      <w:r w:rsidRPr="00E71899">
        <w:rPr>
          <w:rStyle w:val="JobTitle"/>
        </w:rPr>
        <w:t>Contract Technical Writer</w:t>
      </w:r>
    </w:p>
    <w:p w14:paraId="22CF908B" w14:textId="72F17A48" w:rsidR="00E71899" w:rsidRDefault="00E71899" w:rsidP="00181305">
      <w:pPr>
        <w:pStyle w:val="BulletedList-Indent"/>
      </w:pPr>
      <w:r>
        <w:t>Creating polices and procedure documentation to help client pass the AWS Partner Network (APN) audit</w:t>
      </w:r>
    </w:p>
    <w:p w14:paraId="0FE8D9A0" w14:textId="31C731F9" w:rsidR="00E71899" w:rsidRDefault="00E71899" w:rsidP="00181305">
      <w:pPr>
        <w:pStyle w:val="BulletedList-Indent"/>
      </w:pPr>
      <w:r>
        <w:t>Reviewing, creating, and managing the documentation plan based on APN requirements</w:t>
      </w:r>
    </w:p>
    <w:p w14:paraId="053DE001" w14:textId="4C768E07" w:rsidR="00E71899" w:rsidRDefault="00E71899" w:rsidP="00181305">
      <w:pPr>
        <w:pStyle w:val="BulletedList-Indent"/>
      </w:pPr>
      <w:r>
        <w:t>Working with company engineers, operations, and executives to identify current policies and procedures, and helping to devise and create policies and procedures where none exist</w:t>
      </w:r>
    </w:p>
    <w:p w14:paraId="79B938E3" w14:textId="51C862BC" w:rsidR="00D64392" w:rsidRPr="00E71899" w:rsidRDefault="00D64392" w:rsidP="00181305">
      <w:pPr>
        <w:pStyle w:val="BulletedList-Indent"/>
      </w:pPr>
      <w:r>
        <w:t xml:space="preserve">Advising the client on formatting and documentation best practices </w:t>
      </w:r>
    </w:p>
    <w:p w14:paraId="6ED2BFF7" w14:textId="77777777" w:rsidR="008A47C7" w:rsidRPr="008A47C7" w:rsidRDefault="008A47C7" w:rsidP="008A47C7"/>
    <w:p w14:paraId="6F8DAED5" w14:textId="297D6697" w:rsidR="005D674B" w:rsidRPr="00FE59D2" w:rsidRDefault="00522CC6" w:rsidP="008159AF">
      <w:pPr>
        <w:pStyle w:val="Heading2"/>
        <w:tabs>
          <w:tab w:val="right" w:pos="9936"/>
        </w:tabs>
        <w:rPr>
          <w:spacing w:val="-2"/>
        </w:rPr>
      </w:pPr>
      <w:r w:rsidRPr="00522CC6">
        <w:rPr>
          <w:rStyle w:val="Employer"/>
        </w:rPr>
        <w:t>e</w:t>
      </w:r>
      <w:r w:rsidR="003C7693" w:rsidRPr="00522CC6">
        <w:rPr>
          <w:rStyle w:val="Employer"/>
        </w:rPr>
        <w:t>Apps</w:t>
      </w:r>
      <w:r>
        <w:rPr>
          <w:rStyle w:val="Employer"/>
          <w:spacing w:val="-2"/>
        </w:rPr>
        <w:t xml:space="preserve"> Web Ho</w:t>
      </w:r>
      <w:r w:rsidR="003C7693" w:rsidRPr="00FE59D2">
        <w:rPr>
          <w:rStyle w:val="Employer"/>
          <w:spacing w:val="-2"/>
        </w:rPr>
        <w:t>sting</w:t>
      </w:r>
      <w:r w:rsidR="00DA39F8" w:rsidRPr="00FE59D2">
        <w:rPr>
          <w:spacing w:val="-2"/>
        </w:rPr>
        <w:t xml:space="preserve"> —</w:t>
      </w:r>
      <w:r w:rsidR="003C7693" w:rsidRPr="00FE59D2">
        <w:rPr>
          <w:spacing w:val="-2"/>
        </w:rPr>
        <w:t xml:space="preserve"> Atlanta, Georgia</w:t>
      </w:r>
      <w:r w:rsidR="008159AF" w:rsidRPr="00FE59D2">
        <w:rPr>
          <w:spacing w:val="-2"/>
        </w:rPr>
        <w:tab/>
        <w:t>April 2007 to August 2016</w:t>
      </w:r>
    </w:p>
    <w:p w14:paraId="26ED642C" w14:textId="00207C3A" w:rsidR="005D674B" w:rsidRPr="00FE59D2" w:rsidRDefault="008159AF">
      <w:pPr>
        <w:pStyle w:val="Job"/>
        <w:rPr>
          <w:spacing w:val="-2"/>
        </w:rPr>
      </w:pPr>
      <w:r w:rsidRPr="00FE59D2">
        <w:rPr>
          <w:rStyle w:val="JobTitle"/>
          <w:spacing w:val="-2"/>
        </w:rPr>
        <w:t>Technical Writer and User Advocate</w:t>
      </w:r>
      <w:r w:rsidR="00DA39F8" w:rsidRPr="00FE59D2">
        <w:rPr>
          <w:spacing w:val="-2"/>
        </w:rPr>
        <w:t xml:space="preserve">, </w:t>
      </w:r>
      <w:r w:rsidRPr="00FE59D2">
        <w:rPr>
          <w:spacing w:val="-2"/>
        </w:rPr>
        <w:t>October 2010</w:t>
      </w:r>
      <w:r w:rsidR="00F4521D" w:rsidRPr="00FE59D2">
        <w:rPr>
          <w:spacing w:val="-2"/>
        </w:rPr>
        <w:t xml:space="preserve"> – </w:t>
      </w:r>
      <w:r w:rsidRPr="00FE59D2">
        <w:rPr>
          <w:spacing w:val="-2"/>
        </w:rPr>
        <w:t>August 2016</w:t>
      </w:r>
    </w:p>
    <w:p w14:paraId="3A368B33" w14:textId="707F47E9" w:rsidR="00CA70F6" w:rsidRPr="00FE59D2" w:rsidRDefault="000015DF" w:rsidP="00181305">
      <w:pPr>
        <w:pStyle w:val="BulletedList-Indent"/>
        <w:numPr>
          <w:ilvl w:val="0"/>
          <w:numId w:val="44"/>
        </w:numPr>
        <w:rPr>
          <w:rFonts w:eastAsia="MS Mincho"/>
        </w:rPr>
      </w:pPr>
      <w:r w:rsidRPr="00FE59D2">
        <w:t xml:space="preserve">Standardized the process to create, update, </w:t>
      </w:r>
      <w:r w:rsidR="003F19BE">
        <w:t>and</w:t>
      </w:r>
      <w:r w:rsidRPr="00FE59D2">
        <w:t xml:space="preserve"> maintain all customer-facing documentation</w:t>
      </w:r>
    </w:p>
    <w:p w14:paraId="6EF40140" w14:textId="4C14F5FE" w:rsidR="000015DF" w:rsidRPr="00FE59D2" w:rsidRDefault="000015DF" w:rsidP="00181305">
      <w:pPr>
        <w:pStyle w:val="BulletedList-Indent"/>
        <w:numPr>
          <w:ilvl w:val="0"/>
          <w:numId w:val="44"/>
        </w:numPr>
      </w:pPr>
      <w:r w:rsidRPr="00FE59D2">
        <w:t xml:space="preserve">Improved ability of customers to find answers through self-service instead of contacting support </w:t>
      </w:r>
    </w:p>
    <w:p w14:paraId="4B76D5B0" w14:textId="7E8EDE10" w:rsidR="000015DF" w:rsidRPr="00FE59D2" w:rsidRDefault="000015DF" w:rsidP="00181305">
      <w:pPr>
        <w:pStyle w:val="BulletedList-Indent"/>
        <w:numPr>
          <w:ilvl w:val="0"/>
          <w:numId w:val="44"/>
        </w:numPr>
      </w:pPr>
      <w:r w:rsidRPr="00FE59D2">
        <w:t xml:space="preserve">Designed a company style guide </w:t>
      </w:r>
      <w:r w:rsidR="003F19BE">
        <w:t>and</w:t>
      </w:r>
      <w:r w:rsidRPr="00FE59D2">
        <w:t xml:space="preserve"> word list used across all departments </w:t>
      </w:r>
    </w:p>
    <w:p w14:paraId="6BB1A258" w14:textId="741C5853" w:rsidR="00CF121C" w:rsidRDefault="000015DF" w:rsidP="005D2C30">
      <w:pPr>
        <w:pStyle w:val="BulletedList-Indent"/>
        <w:numPr>
          <w:ilvl w:val="0"/>
          <w:numId w:val="44"/>
        </w:numPr>
      </w:pPr>
      <w:r w:rsidRPr="00FE59D2">
        <w:t>Helped overhaul the existing testing/QA process into a more streamlined system that red</w:t>
      </w:r>
      <w:r w:rsidR="00D07E43">
        <w:t>uced time required to launch</w:t>
      </w:r>
      <w:r w:rsidRPr="00FE59D2">
        <w:t xml:space="preserve"> new products </w:t>
      </w:r>
      <w:r w:rsidR="003F19BE">
        <w:t>and</w:t>
      </w:r>
      <w:r w:rsidRPr="00FE59D2">
        <w:t xml:space="preserve"> services from months to weeks </w:t>
      </w:r>
      <w:bookmarkStart w:id="0" w:name="_GoBack"/>
      <w:bookmarkEnd w:id="0"/>
    </w:p>
    <w:p w14:paraId="6F35765A" w14:textId="7ACED440" w:rsidR="00CF121C" w:rsidRPr="00FE59D2" w:rsidRDefault="005C0EFA" w:rsidP="00CF121C">
      <w:pPr>
        <w:pStyle w:val="BulletedList-Indent"/>
        <w:numPr>
          <w:ilvl w:val="0"/>
          <w:numId w:val="44"/>
        </w:numPr>
      </w:pPr>
      <w:r>
        <w:t>Assisted moving the company from an ad-hoc project management system and SCM system to J</w:t>
      </w:r>
      <w:r w:rsidR="00640A3E">
        <w:t xml:space="preserve">IRA, </w:t>
      </w:r>
      <w:r w:rsidR="00CF121C">
        <w:t xml:space="preserve">Confluence, and Bitbucket Server </w:t>
      </w:r>
    </w:p>
    <w:p w14:paraId="34B51502" w14:textId="7DB596A7" w:rsidR="000015DF" w:rsidRPr="00FE59D2" w:rsidRDefault="000015DF" w:rsidP="00181305">
      <w:pPr>
        <w:pStyle w:val="BulletedList-Indent"/>
        <w:numPr>
          <w:ilvl w:val="0"/>
          <w:numId w:val="45"/>
        </w:numPr>
      </w:pPr>
      <w:r w:rsidRPr="00FE59D2">
        <w:t xml:space="preserve">Created an internal system for staff to report any user advocacy issues </w:t>
      </w:r>
      <w:r w:rsidR="003F19BE">
        <w:t>and</w:t>
      </w:r>
      <w:r w:rsidRPr="00FE59D2">
        <w:t xml:space="preserve"> designed a reporting structure to get those issues to management </w:t>
      </w:r>
    </w:p>
    <w:p w14:paraId="03634B76" w14:textId="4A477581" w:rsidR="007E219A" w:rsidRPr="00FE59D2" w:rsidRDefault="000015DF" w:rsidP="00797C07">
      <w:pPr>
        <w:pStyle w:val="BulletedList"/>
        <w:numPr>
          <w:ilvl w:val="0"/>
          <w:numId w:val="45"/>
        </w:numPr>
        <w:rPr>
          <w:spacing w:val="-2"/>
        </w:rPr>
      </w:pPr>
      <w:r w:rsidRPr="00FE59D2">
        <w:rPr>
          <w:spacing w:val="-2"/>
        </w:rPr>
        <w:t xml:space="preserve">Consulted with the </w:t>
      </w:r>
      <w:r w:rsidR="00BB0396">
        <w:rPr>
          <w:spacing w:val="-2"/>
        </w:rPr>
        <w:t>Development</w:t>
      </w:r>
      <w:r w:rsidRPr="00FE59D2">
        <w:rPr>
          <w:spacing w:val="-2"/>
        </w:rPr>
        <w:t xml:space="preserve">, Website, and Sales teams to review new products </w:t>
      </w:r>
      <w:r w:rsidR="003F19BE">
        <w:rPr>
          <w:spacing w:val="-2"/>
        </w:rPr>
        <w:t>and</w:t>
      </w:r>
      <w:r w:rsidRPr="00FE59D2">
        <w:rPr>
          <w:spacing w:val="-2"/>
        </w:rPr>
        <w:t xml:space="preserve"> services to ensure a consistent </w:t>
      </w:r>
      <w:r w:rsidR="003F19BE">
        <w:rPr>
          <w:spacing w:val="-2"/>
        </w:rPr>
        <w:t>and</w:t>
      </w:r>
      <w:r w:rsidRPr="00FE59D2">
        <w:rPr>
          <w:spacing w:val="-2"/>
        </w:rPr>
        <w:t xml:space="preserve"> easy to use UX/UI</w:t>
      </w:r>
    </w:p>
    <w:p w14:paraId="64DCECA8" w14:textId="3DAF606A" w:rsidR="008159AF" w:rsidRPr="00FE59D2" w:rsidRDefault="00B01D6E" w:rsidP="008159AF">
      <w:pPr>
        <w:pStyle w:val="Job"/>
        <w:rPr>
          <w:spacing w:val="-2"/>
        </w:rPr>
      </w:pPr>
      <w:r w:rsidRPr="00FE59D2">
        <w:rPr>
          <w:rStyle w:val="JobTitle"/>
          <w:spacing w:val="-2"/>
        </w:rPr>
        <w:t>Technical Support and System/Network Administrator</w:t>
      </w:r>
      <w:r w:rsidR="008159AF" w:rsidRPr="00FE59D2">
        <w:rPr>
          <w:spacing w:val="-2"/>
        </w:rPr>
        <w:t xml:space="preserve">, </w:t>
      </w:r>
      <w:r w:rsidRPr="00FE59D2">
        <w:rPr>
          <w:spacing w:val="-2"/>
        </w:rPr>
        <w:t>April 2007</w:t>
      </w:r>
      <w:r w:rsidR="008159AF" w:rsidRPr="00FE59D2">
        <w:rPr>
          <w:spacing w:val="-2"/>
        </w:rPr>
        <w:t xml:space="preserve"> – </w:t>
      </w:r>
      <w:r w:rsidRPr="00FE59D2">
        <w:rPr>
          <w:spacing w:val="-2"/>
        </w:rPr>
        <w:t>September 2010</w:t>
      </w:r>
    </w:p>
    <w:p w14:paraId="229A5380" w14:textId="77777777" w:rsidR="00F87A89" w:rsidRPr="00FE59D2" w:rsidRDefault="00F87A89" w:rsidP="00181305">
      <w:pPr>
        <w:pStyle w:val="BulletedList-Indent"/>
      </w:pPr>
      <w:r w:rsidRPr="00FE59D2">
        <w:t>Resolved support requests from users via phone, e-mail, or online chat</w:t>
      </w:r>
    </w:p>
    <w:p w14:paraId="15820E73" w14:textId="4E1E18B2" w:rsidR="00F87A89" w:rsidRPr="00FE59D2" w:rsidRDefault="00F87A89" w:rsidP="00181305">
      <w:pPr>
        <w:pStyle w:val="BulletedList-Indent"/>
      </w:pPr>
      <w:r w:rsidRPr="00FE59D2">
        <w:t xml:space="preserve">Monitored </w:t>
      </w:r>
      <w:r w:rsidR="003F19BE">
        <w:t>and</w:t>
      </w:r>
      <w:r w:rsidRPr="00FE59D2">
        <w:t xml:space="preserve"> helped maintain network uptime and security </w:t>
      </w:r>
    </w:p>
    <w:p w14:paraId="3971070D" w14:textId="0A734361" w:rsidR="00F87A89" w:rsidRPr="00FE59D2" w:rsidRDefault="00F87A89" w:rsidP="00181305">
      <w:pPr>
        <w:pStyle w:val="BulletedList-Indent"/>
      </w:pPr>
      <w:r w:rsidRPr="00FE59D2">
        <w:t xml:space="preserve">Moved new products and services into production as directed by </w:t>
      </w:r>
      <w:r w:rsidR="00BB0396">
        <w:t>Development</w:t>
      </w:r>
      <w:r w:rsidRPr="00FE59D2">
        <w:t xml:space="preserve"> </w:t>
      </w:r>
      <w:r w:rsidR="003F19BE">
        <w:t>and</w:t>
      </w:r>
      <w:r w:rsidRPr="00FE59D2">
        <w:t xml:space="preserve"> Sales teams </w:t>
      </w:r>
    </w:p>
    <w:p w14:paraId="0DBE91A6" w14:textId="1F6CDD99" w:rsidR="008159AF" w:rsidRPr="00FE59D2" w:rsidRDefault="00F87A89" w:rsidP="00181305">
      <w:pPr>
        <w:pStyle w:val="BulletedList-Indent"/>
        <w:rPr>
          <w:rStyle w:val="Employer"/>
          <w:spacing w:val="-2"/>
        </w:rPr>
      </w:pPr>
      <w:r w:rsidRPr="00FE59D2">
        <w:t xml:space="preserve">Worked with NetOps team to troubleshoot </w:t>
      </w:r>
      <w:r w:rsidR="003F19BE">
        <w:t>and</w:t>
      </w:r>
      <w:r w:rsidRPr="00FE59D2">
        <w:t xml:space="preserve"> repair any network or system outages </w:t>
      </w:r>
    </w:p>
    <w:p w14:paraId="0294170E" w14:textId="77777777" w:rsidR="00F73F95" w:rsidRPr="00FE59D2" w:rsidRDefault="00F73F95" w:rsidP="007E219A">
      <w:pPr>
        <w:pStyle w:val="Heading2"/>
        <w:rPr>
          <w:rStyle w:val="Employer"/>
          <w:spacing w:val="-2"/>
        </w:rPr>
      </w:pPr>
    </w:p>
    <w:p w14:paraId="13529043" w14:textId="7B56FA8C" w:rsidR="007E219A" w:rsidRPr="00FE59D2" w:rsidRDefault="00F73F95" w:rsidP="00316D00">
      <w:pPr>
        <w:pStyle w:val="Heading2"/>
        <w:tabs>
          <w:tab w:val="right" w:pos="9936"/>
        </w:tabs>
        <w:rPr>
          <w:spacing w:val="-2"/>
        </w:rPr>
      </w:pPr>
      <w:r w:rsidRPr="00FE59D2">
        <w:rPr>
          <w:rStyle w:val="Employer"/>
          <w:spacing w:val="-2"/>
        </w:rPr>
        <w:t>Carestream Dental</w:t>
      </w:r>
      <w:r w:rsidRPr="00FE59D2">
        <w:rPr>
          <w:spacing w:val="-2"/>
        </w:rPr>
        <w:t xml:space="preserve"> — Atlanta, Georgia</w:t>
      </w:r>
      <w:r w:rsidR="00316D00" w:rsidRPr="00FE59D2">
        <w:rPr>
          <w:spacing w:val="-2"/>
        </w:rPr>
        <w:tab/>
        <w:t>October 1998 to April 2007</w:t>
      </w:r>
    </w:p>
    <w:p w14:paraId="64C4E3E5" w14:textId="3A0E54D7" w:rsidR="007E219A" w:rsidRPr="00FE59D2" w:rsidRDefault="00AC7874" w:rsidP="007E219A">
      <w:pPr>
        <w:pStyle w:val="Job"/>
        <w:rPr>
          <w:spacing w:val="-2"/>
        </w:rPr>
      </w:pPr>
      <w:r w:rsidRPr="00FE59D2">
        <w:rPr>
          <w:rStyle w:val="JobTitle"/>
          <w:spacing w:val="-2"/>
        </w:rPr>
        <w:t>Systems Engineer/Technical Support Analyst</w:t>
      </w:r>
    </w:p>
    <w:p w14:paraId="76145CE0" w14:textId="0B030AC3" w:rsidR="007E219A" w:rsidRPr="00FE59D2" w:rsidRDefault="00AC7874" w:rsidP="007E219A">
      <w:pPr>
        <w:pStyle w:val="Jobdescription"/>
        <w:rPr>
          <w:spacing w:val="-2"/>
        </w:rPr>
      </w:pPr>
      <w:r w:rsidRPr="00FE59D2">
        <w:rPr>
          <w:spacing w:val="-2"/>
        </w:rPr>
        <w:t>(</w:t>
      </w:r>
      <w:r w:rsidRPr="00CC4F37">
        <w:rPr>
          <w:b/>
          <w:i/>
          <w:spacing w:val="-2"/>
        </w:rPr>
        <w:t>Note –</w:t>
      </w:r>
      <w:r w:rsidRPr="00B51ECE">
        <w:rPr>
          <w:i/>
          <w:spacing w:val="-2"/>
        </w:rPr>
        <w:t xml:space="preserve"> </w:t>
      </w:r>
      <w:r w:rsidR="009F4E7E" w:rsidRPr="00B51ECE">
        <w:rPr>
          <w:i/>
          <w:spacing w:val="-2"/>
        </w:rPr>
        <w:t>I</w:t>
      </w:r>
      <w:r w:rsidR="009F4E7E" w:rsidRPr="00CC4F37">
        <w:rPr>
          <w:b/>
          <w:i/>
          <w:spacing w:val="-2"/>
        </w:rPr>
        <w:t xml:space="preserve"> </w:t>
      </w:r>
      <w:r w:rsidRPr="00CC4F37">
        <w:rPr>
          <w:i/>
          <w:spacing w:val="-2"/>
        </w:rPr>
        <w:t xml:space="preserve">held the same job supporting the same product </w:t>
      </w:r>
      <w:r w:rsidR="003F19BE">
        <w:rPr>
          <w:i/>
          <w:spacing w:val="-2"/>
        </w:rPr>
        <w:t>and</w:t>
      </w:r>
      <w:r w:rsidRPr="00CC4F37">
        <w:rPr>
          <w:i/>
          <w:spacing w:val="-2"/>
        </w:rPr>
        <w:t xml:space="preserve"> customers through 3 rounds of mergers </w:t>
      </w:r>
      <w:r w:rsidR="003F19BE">
        <w:rPr>
          <w:i/>
          <w:spacing w:val="-2"/>
        </w:rPr>
        <w:t>and</w:t>
      </w:r>
      <w:r w:rsidRPr="00CC4F37">
        <w:rPr>
          <w:i/>
          <w:spacing w:val="-2"/>
        </w:rPr>
        <w:t xml:space="preserve"> acquisitions: Orthotrac </w:t>
      </w:r>
      <w:r w:rsidR="005F3088">
        <w:rPr>
          <w:i/>
          <w:spacing w:val="-2"/>
        </w:rPr>
        <w:t>- PracticeWorks - Kodak Dental Systems -</w:t>
      </w:r>
      <w:r w:rsidRPr="00CC4F37">
        <w:rPr>
          <w:i/>
          <w:spacing w:val="-2"/>
        </w:rPr>
        <w:t xml:space="preserve"> Carestream Denta</w:t>
      </w:r>
      <w:r w:rsidRPr="00FE59D2">
        <w:rPr>
          <w:spacing w:val="-2"/>
        </w:rPr>
        <w:t>l)</w:t>
      </w:r>
    </w:p>
    <w:p w14:paraId="10E9249F" w14:textId="27271E53" w:rsidR="00F20195" w:rsidRPr="00FE59D2" w:rsidRDefault="00F20195" w:rsidP="00181305">
      <w:pPr>
        <w:pStyle w:val="BulletedList-Indent"/>
        <w:numPr>
          <w:ilvl w:val="0"/>
          <w:numId w:val="47"/>
        </w:numPr>
      </w:pPr>
      <w:r w:rsidRPr="00FE59D2">
        <w:t xml:space="preserve">Resolved all escalated hardware and operating system issues from junior team members </w:t>
      </w:r>
    </w:p>
    <w:p w14:paraId="2839AB7C" w14:textId="0E98EEA6" w:rsidR="00F20195" w:rsidRPr="00FE59D2" w:rsidRDefault="00F20195" w:rsidP="00181305">
      <w:pPr>
        <w:pStyle w:val="BulletedList-Indent"/>
        <w:numPr>
          <w:ilvl w:val="0"/>
          <w:numId w:val="47"/>
        </w:numPr>
      </w:pPr>
      <w:r w:rsidRPr="00FE59D2">
        <w:t xml:space="preserve">Trained new employees to support an SCO UNIX </w:t>
      </w:r>
      <w:r w:rsidR="003F19BE">
        <w:t>and</w:t>
      </w:r>
      <w:r w:rsidRPr="00FE59D2">
        <w:t xml:space="preserve"> COBOL hardware/software orthodontic practice management system </w:t>
      </w:r>
    </w:p>
    <w:p w14:paraId="5D125388" w14:textId="7212B17B" w:rsidR="00F20195" w:rsidRPr="00FE59D2" w:rsidRDefault="00F20195" w:rsidP="00181305">
      <w:pPr>
        <w:pStyle w:val="BulletedList-Indent"/>
        <w:numPr>
          <w:ilvl w:val="0"/>
          <w:numId w:val="47"/>
        </w:numPr>
      </w:pPr>
      <w:r w:rsidRPr="00FE59D2">
        <w:t xml:space="preserve">Developed </w:t>
      </w:r>
      <w:r w:rsidR="003F19BE">
        <w:t>and</w:t>
      </w:r>
      <w:r w:rsidRPr="00FE59D2">
        <w:t xml:space="preserve"> maintained a product-specific knowledge-base system used by team members </w:t>
      </w:r>
      <w:r w:rsidR="004B2881">
        <w:t xml:space="preserve">and customers for training </w:t>
      </w:r>
      <w:r w:rsidR="003F19BE">
        <w:t>and</w:t>
      </w:r>
      <w:r w:rsidR="004B2881">
        <w:t xml:space="preserve"> </w:t>
      </w:r>
      <w:r w:rsidRPr="00FE59D2">
        <w:t>help</w:t>
      </w:r>
      <w:r w:rsidR="004B2881">
        <w:t>ing to</w:t>
      </w:r>
      <w:r w:rsidRPr="00FE59D2">
        <w:t xml:space="preserve"> resolve support issues</w:t>
      </w:r>
    </w:p>
    <w:p w14:paraId="7043B223" w14:textId="0CE5DE2D" w:rsidR="00F20195" w:rsidRPr="00FE59D2" w:rsidRDefault="00F20195" w:rsidP="00181305">
      <w:pPr>
        <w:pStyle w:val="BulletedList-Indent"/>
        <w:numPr>
          <w:ilvl w:val="0"/>
          <w:numId w:val="47"/>
        </w:numPr>
      </w:pPr>
      <w:r w:rsidRPr="00FE59D2">
        <w:t xml:space="preserve">Consulted with Sales </w:t>
      </w:r>
      <w:r w:rsidR="003F19BE">
        <w:t>and</w:t>
      </w:r>
      <w:r w:rsidRPr="00FE59D2">
        <w:t xml:space="preserve"> Training teams to recommend system and software upgrades to legacy customers</w:t>
      </w:r>
    </w:p>
    <w:p w14:paraId="76BB65F6" w14:textId="740BA8BF" w:rsidR="00F20195" w:rsidRPr="00FE59D2" w:rsidRDefault="00F20195" w:rsidP="00181305">
      <w:pPr>
        <w:pStyle w:val="BulletedList-Indent"/>
        <w:numPr>
          <w:ilvl w:val="0"/>
          <w:numId w:val="47"/>
        </w:numPr>
        <w:rPr>
          <w:rFonts w:eastAsia="MS Mincho"/>
        </w:rPr>
      </w:pPr>
      <w:r w:rsidRPr="00FE59D2">
        <w:t xml:space="preserve">Scheduled </w:t>
      </w:r>
      <w:r w:rsidR="003F19BE">
        <w:t>and</w:t>
      </w:r>
      <w:r w:rsidRPr="00FE59D2">
        <w:t xml:space="preserve"> managed customer hardware upgrades </w:t>
      </w:r>
      <w:r w:rsidR="003F19BE">
        <w:t>and</w:t>
      </w:r>
      <w:r w:rsidRPr="00FE59D2">
        <w:t xml:space="preserve"> existing system replacements</w:t>
      </w:r>
      <w:r w:rsidR="00CA70F6" w:rsidRPr="00FE59D2">
        <w:t>.</w:t>
      </w:r>
    </w:p>
    <w:p w14:paraId="7B0CE3E4" w14:textId="35DD4B42" w:rsidR="005D674B" w:rsidRPr="00D04B39" w:rsidRDefault="00DA39F8">
      <w:pPr>
        <w:pStyle w:val="CategoryHeading"/>
        <w:rPr>
          <w:rFonts w:eastAsia="MS Mincho"/>
        </w:rPr>
      </w:pPr>
      <w:r w:rsidRPr="00D04B39">
        <w:rPr>
          <w:rFonts w:eastAsia="MS Mincho"/>
        </w:rPr>
        <w:lastRenderedPageBreak/>
        <w:t xml:space="preserve">Education </w:t>
      </w:r>
      <w:r w:rsidR="003F19BE">
        <w:rPr>
          <w:rFonts w:eastAsia="MS Mincho"/>
        </w:rPr>
        <w:t>and</w:t>
      </w:r>
      <w:r w:rsidRPr="00D04B39">
        <w:rPr>
          <w:rFonts w:eastAsia="MS Mincho"/>
        </w:rPr>
        <w:t xml:space="preserve"> Certifications</w:t>
      </w:r>
    </w:p>
    <w:p w14:paraId="388F88B5" w14:textId="2F8F9FCA" w:rsidR="005D674B" w:rsidRPr="002C24CB" w:rsidRDefault="001E2E03">
      <w:pPr>
        <w:pStyle w:val="Heading2"/>
        <w:rPr>
          <w:spacing w:val="-4"/>
          <w:szCs w:val="21"/>
        </w:rPr>
      </w:pPr>
      <w:r w:rsidRPr="002C24CB">
        <w:rPr>
          <w:rStyle w:val="Employer"/>
          <w:spacing w:val="-4"/>
        </w:rPr>
        <w:t>Clayton State University</w:t>
      </w:r>
      <w:r w:rsidR="00DA39F8" w:rsidRPr="002C24CB">
        <w:rPr>
          <w:spacing w:val="-4"/>
          <w:szCs w:val="21"/>
        </w:rPr>
        <w:t xml:space="preserve"> — </w:t>
      </w:r>
      <w:r w:rsidRPr="002C24CB">
        <w:rPr>
          <w:spacing w:val="-4"/>
          <w:szCs w:val="21"/>
        </w:rPr>
        <w:t xml:space="preserve">Morrow, Georgia </w:t>
      </w:r>
    </w:p>
    <w:p w14:paraId="6BF6866A" w14:textId="2A1D74B1" w:rsidR="004749EE" w:rsidRPr="002C24CB" w:rsidRDefault="001E2E03" w:rsidP="00B2631E">
      <w:pPr>
        <w:pStyle w:val="CollegeDegree"/>
        <w:rPr>
          <w:rStyle w:val="Employer"/>
          <w:bCs/>
          <w:caps/>
          <w:spacing w:val="-4"/>
          <w:sz w:val="19"/>
          <w:szCs w:val="19"/>
        </w:rPr>
      </w:pPr>
      <w:r w:rsidRPr="002C24CB">
        <w:rPr>
          <w:rStyle w:val="JobChar"/>
          <w:spacing w:val="-4"/>
        </w:rPr>
        <w:t>Bachelor of S</w:t>
      </w:r>
      <w:r w:rsidR="00690C65" w:rsidRPr="002C24CB">
        <w:rPr>
          <w:rStyle w:val="JobChar"/>
          <w:spacing w:val="-4"/>
        </w:rPr>
        <w:t xml:space="preserve">cience, </w:t>
      </w:r>
      <w:r w:rsidRPr="002C24CB">
        <w:rPr>
          <w:rStyle w:val="JobChar"/>
          <w:spacing w:val="-4"/>
        </w:rPr>
        <w:t>Integrative Studies - Project Supervision in a Technological Environment Concentration</w:t>
      </w:r>
      <w:r w:rsidR="00690C65" w:rsidRPr="002C24CB">
        <w:rPr>
          <w:rStyle w:val="JobChar"/>
          <w:spacing w:val="-4"/>
        </w:rPr>
        <w:t xml:space="preserve"> – 2016</w:t>
      </w:r>
    </w:p>
    <w:p w14:paraId="3926621F" w14:textId="0A2597B0" w:rsidR="00690C65" w:rsidRPr="002C24CB" w:rsidRDefault="00690C65" w:rsidP="00690C65">
      <w:pPr>
        <w:pStyle w:val="Heading2"/>
        <w:rPr>
          <w:spacing w:val="-4"/>
          <w:szCs w:val="21"/>
        </w:rPr>
      </w:pPr>
      <w:r w:rsidRPr="002C24CB">
        <w:rPr>
          <w:rStyle w:val="Employer"/>
          <w:spacing w:val="-4"/>
        </w:rPr>
        <w:t>Kennesaw State University</w:t>
      </w:r>
      <w:r w:rsidRPr="002C24CB">
        <w:rPr>
          <w:spacing w:val="-4"/>
          <w:szCs w:val="21"/>
        </w:rPr>
        <w:t xml:space="preserve"> — Kennesaw, Georgia </w:t>
      </w:r>
    </w:p>
    <w:p w14:paraId="6B8F823F" w14:textId="63AC35F5" w:rsidR="004749EE" w:rsidRPr="002C24CB" w:rsidRDefault="00690C65">
      <w:pPr>
        <w:pStyle w:val="CollegeDegree"/>
        <w:rPr>
          <w:rStyle w:val="JobChar"/>
          <w:spacing w:val="-4"/>
        </w:rPr>
      </w:pPr>
      <w:r w:rsidRPr="002C24CB">
        <w:rPr>
          <w:rStyle w:val="JobChar"/>
          <w:spacing w:val="-4"/>
        </w:rPr>
        <w:t>Basic and Advanced Technical Writing Certificates – College of Continui</w:t>
      </w:r>
      <w:r w:rsidR="00825974">
        <w:rPr>
          <w:rStyle w:val="JobChar"/>
          <w:spacing w:val="-4"/>
        </w:rPr>
        <w:t xml:space="preserve">ng and Professional Education – 2008 </w:t>
      </w:r>
    </w:p>
    <w:p w14:paraId="25311860" w14:textId="49613EDA" w:rsidR="00B2631E" w:rsidRPr="002C24CB" w:rsidRDefault="00B2631E" w:rsidP="00B2631E">
      <w:pPr>
        <w:pStyle w:val="Heading2"/>
        <w:rPr>
          <w:spacing w:val="-4"/>
          <w:szCs w:val="21"/>
        </w:rPr>
      </w:pPr>
      <w:r w:rsidRPr="002C24CB">
        <w:rPr>
          <w:rStyle w:val="Employer"/>
          <w:spacing w:val="-4"/>
        </w:rPr>
        <w:t>Udemy</w:t>
      </w:r>
      <w:r w:rsidR="00B7225F">
        <w:rPr>
          <w:rStyle w:val="Employer"/>
          <w:spacing w:val="-4"/>
        </w:rPr>
        <w:t xml:space="preserve"> – udemy.com </w:t>
      </w:r>
    </w:p>
    <w:p w14:paraId="36E68DA3" w14:textId="516B1DC1" w:rsidR="00B2631E" w:rsidRPr="002C24CB" w:rsidRDefault="00B2631E" w:rsidP="00B2631E">
      <w:pPr>
        <w:pStyle w:val="Heading2"/>
        <w:rPr>
          <w:b w:val="0"/>
          <w:spacing w:val="-4"/>
          <w:sz w:val="19"/>
          <w:szCs w:val="19"/>
        </w:rPr>
      </w:pPr>
      <w:r w:rsidRPr="002C24CB">
        <w:rPr>
          <w:b w:val="0"/>
          <w:spacing w:val="-4"/>
          <w:sz w:val="19"/>
          <w:szCs w:val="19"/>
        </w:rPr>
        <w:t>Learn API Technical Writing: JSON and XML for Writers / Learn API Technical Writing 2: REST for Writers / The Art of API Writing – 2015 - 2016</w:t>
      </w:r>
    </w:p>
    <w:p w14:paraId="6524FB7C" w14:textId="77777777" w:rsidR="0072686A" w:rsidRDefault="0072686A" w:rsidP="0072686A">
      <w:pPr>
        <w:rPr>
          <w:rFonts w:ascii="High Tower Text" w:hAnsi="High Tower Text" w:cstheme="minorBidi"/>
          <w:szCs w:val="22"/>
        </w:rPr>
      </w:pPr>
    </w:p>
    <w:p w14:paraId="0B3A8943" w14:textId="77777777" w:rsidR="009F635A" w:rsidRPr="009F635A" w:rsidRDefault="009F635A" w:rsidP="009F635A">
      <w:pPr>
        <w:pStyle w:val="ListParagraph"/>
        <w:rPr>
          <w:rFonts w:ascii="High Tower Text" w:hAnsi="High Tower Text" w:cstheme="minorBidi"/>
          <w:szCs w:val="22"/>
        </w:rPr>
      </w:pPr>
    </w:p>
    <w:sectPr w:rsidR="009F635A" w:rsidRPr="009F635A" w:rsidSect="003A0A13">
      <w:headerReference w:type="default" r:id="rId14"/>
      <w:footerReference w:type="default" r:id="rId15"/>
      <w:headerReference w:type="first" r:id="rId16"/>
      <w:footerReference w:type="first" r:id="rId17"/>
      <w:pgSz w:w="12240" w:h="15840" w:code="1"/>
      <w:pgMar w:top="864" w:right="1152" w:bottom="720" w:left="1152" w:header="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99E3007" w14:textId="77777777" w:rsidR="008F0E23" w:rsidRDefault="008F0E23">
      <w:r>
        <w:separator/>
      </w:r>
    </w:p>
    <w:p w14:paraId="14A537E4" w14:textId="77777777" w:rsidR="008F0E23" w:rsidRDefault="008F0E23"/>
  </w:endnote>
  <w:endnote w:type="continuationSeparator" w:id="0">
    <w:p w14:paraId="27976052" w14:textId="77777777" w:rsidR="008F0E23" w:rsidRDefault="008F0E23">
      <w:r>
        <w:continuationSeparator/>
      </w:r>
    </w:p>
    <w:p w14:paraId="7556F8FC" w14:textId="77777777" w:rsidR="008F0E23" w:rsidRDefault="008F0E2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Mincho">
    <w:altName w:val="ＭＳ 明朝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igh Tower Text">
    <w:altName w:val="Palatino Linotype"/>
    <w:charset w:val="00"/>
    <w:family w:val="roman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8246C7" w14:textId="77777777" w:rsidR="008F0E23" w:rsidRDefault="008F0E23">
    <w:pPr>
      <w:pStyle w:val="Footer"/>
      <w:jc w:val="right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0C53CE" w14:textId="77777777" w:rsidR="008F0E23" w:rsidRDefault="008F0E23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6D0C30D" w14:textId="77777777" w:rsidR="008F0E23" w:rsidRDefault="008F0E23">
      <w:r>
        <w:separator/>
      </w:r>
    </w:p>
    <w:p w14:paraId="21D79EFE" w14:textId="77777777" w:rsidR="008F0E23" w:rsidRDefault="008F0E23"/>
  </w:footnote>
  <w:footnote w:type="continuationSeparator" w:id="0">
    <w:p w14:paraId="2D8E0D9B" w14:textId="77777777" w:rsidR="008F0E23" w:rsidRDefault="008F0E23">
      <w:r>
        <w:continuationSeparator/>
      </w:r>
    </w:p>
    <w:p w14:paraId="3DACD10B" w14:textId="77777777" w:rsidR="008F0E23" w:rsidRDefault="008F0E23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4302"/>
      <w:gridCol w:w="5790"/>
    </w:tblGrid>
    <w:tr w:rsidR="008F0E23" w:rsidRPr="00305622" w14:paraId="15497058" w14:textId="77777777">
      <w:tc>
        <w:tcPr>
          <w:tcW w:w="4302" w:type="dxa"/>
          <w:vAlign w:val="bottom"/>
        </w:tcPr>
        <w:p w14:paraId="63E486CF" w14:textId="475C11E0" w:rsidR="008F0E23" w:rsidRPr="00C21789" w:rsidRDefault="008F0E23" w:rsidP="00C21789"/>
      </w:tc>
      <w:tc>
        <w:tcPr>
          <w:tcW w:w="5790" w:type="dxa"/>
          <w:vAlign w:val="bottom"/>
        </w:tcPr>
        <w:p w14:paraId="511498F3" w14:textId="77777777" w:rsidR="008F0E23" w:rsidRPr="00305622" w:rsidRDefault="008F0E23">
          <w:pPr>
            <w:autoSpaceDE w:val="0"/>
            <w:autoSpaceDN w:val="0"/>
            <w:adjustRightInd w:val="0"/>
            <w:spacing w:before="120"/>
            <w:jc w:val="right"/>
            <w:rPr>
              <w:sz w:val="19"/>
              <w:szCs w:val="19"/>
            </w:rPr>
          </w:pPr>
        </w:p>
        <w:p w14:paraId="1E3C95BF" w14:textId="3601769D" w:rsidR="008F0E23" w:rsidRPr="00305622" w:rsidRDefault="008F0E23" w:rsidP="00C21789">
          <w:pPr>
            <w:autoSpaceDE w:val="0"/>
            <w:autoSpaceDN w:val="0"/>
            <w:adjustRightInd w:val="0"/>
            <w:spacing w:before="120"/>
            <w:jc w:val="center"/>
            <w:rPr>
              <w:sz w:val="19"/>
              <w:szCs w:val="19"/>
            </w:rPr>
          </w:pPr>
        </w:p>
      </w:tc>
    </w:tr>
  </w:tbl>
  <w:p w14:paraId="3D679D09" w14:textId="77777777" w:rsidR="008F0E23" w:rsidRDefault="008F0E23" w:rsidP="00851245"/>
  <w:p w14:paraId="4B003D88" w14:textId="77777777" w:rsidR="008F0E23" w:rsidRDefault="008F0E23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24A1A5" w14:textId="77777777" w:rsidR="008F0E23" w:rsidRDefault="008F0E23">
    <w:pPr>
      <w:tabs>
        <w:tab w:val="left" w:pos="1965"/>
        <w:tab w:val="right" w:pos="9936"/>
      </w:tabs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5596AE0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0C9C0F7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EABCB28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AA2E203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AF586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1F12385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E73696D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15D4ADD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A544B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4B1E54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B36A9B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CCE7BF3"/>
    <w:multiLevelType w:val="hybridMultilevel"/>
    <w:tmpl w:val="DCCADC9E"/>
    <w:lvl w:ilvl="0" w:tplc="0AACAE3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0E35325A"/>
    <w:multiLevelType w:val="hybridMultilevel"/>
    <w:tmpl w:val="A25AC89E"/>
    <w:lvl w:ilvl="0" w:tplc="0AACAE3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0E6B52C6"/>
    <w:multiLevelType w:val="hybridMultilevel"/>
    <w:tmpl w:val="68842F08"/>
    <w:lvl w:ilvl="0" w:tplc="6988EE14">
      <w:start w:val="1"/>
      <w:numFmt w:val="bullet"/>
      <w:lvlText w:val=""/>
      <w:lvlJc w:val="left"/>
      <w:pPr>
        <w:tabs>
          <w:tab w:val="num" w:pos="792"/>
        </w:tabs>
        <w:ind w:left="792" w:hanging="432"/>
      </w:pPr>
      <w:rPr>
        <w:rFonts w:ascii="Wingdings 2" w:hAnsi="Wingdings 2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0FE85B1F"/>
    <w:multiLevelType w:val="hybridMultilevel"/>
    <w:tmpl w:val="E434561C"/>
    <w:lvl w:ilvl="0" w:tplc="E5E63CCE">
      <w:start w:val="1"/>
      <w:numFmt w:val="bullet"/>
      <w:lvlText w:val="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14332C42"/>
    <w:multiLevelType w:val="hybridMultilevel"/>
    <w:tmpl w:val="510466DA"/>
    <w:lvl w:ilvl="0" w:tplc="0AACAE3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14C173BD"/>
    <w:multiLevelType w:val="hybridMultilevel"/>
    <w:tmpl w:val="BE02C5F0"/>
    <w:lvl w:ilvl="0" w:tplc="6988EE14">
      <w:start w:val="1"/>
      <w:numFmt w:val="bullet"/>
      <w:lvlText w:val=""/>
      <w:lvlJc w:val="left"/>
      <w:pPr>
        <w:tabs>
          <w:tab w:val="num" w:pos="792"/>
        </w:tabs>
        <w:ind w:left="792" w:hanging="432"/>
      </w:pPr>
      <w:rPr>
        <w:rFonts w:ascii="Wingdings 2" w:hAnsi="Wingdings 2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17D505BC"/>
    <w:multiLevelType w:val="hybridMultilevel"/>
    <w:tmpl w:val="23361974"/>
    <w:lvl w:ilvl="0" w:tplc="775A1FCE">
      <w:start w:val="1"/>
      <w:numFmt w:val="bullet"/>
      <w:pStyle w:val="BulletedList"/>
      <w:lvlText w:val="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1CAF24D1"/>
    <w:multiLevelType w:val="hybridMultilevel"/>
    <w:tmpl w:val="1FA6741E"/>
    <w:lvl w:ilvl="0" w:tplc="0AACAE3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1EE27497"/>
    <w:multiLevelType w:val="hybridMultilevel"/>
    <w:tmpl w:val="3C945996"/>
    <w:lvl w:ilvl="0" w:tplc="0AACAE3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2C916B61"/>
    <w:multiLevelType w:val="hybridMultilevel"/>
    <w:tmpl w:val="4D7E69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2CB13635"/>
    <w:multiLevelType w:val="hybridMultilevel"/>
    <w:tmpl w:val="B9F0DB20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2D1708C3"/>
    <w:multiLevelType w:val="hybridMultilevel"/>
    <w:tmpl w:val="AB86E238"/>
    <w:lvl w:ilvl="0" w:tplc="0AACAE3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2F162C1B"/>
    <w:multiLevelType w:val="hybridMultilevel"/>
    <w:tmpl w:val="222A13E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2F22699D"/>
    <w:multiLevelType w:val="hybridMultilevel"/>
    <w:tmpl w:val="F82EC1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5">
    <w:nsid w:val="3A604583"/>
    <w:multiLevelType w:val="hybridMultilevel"/>
    <w:tmpl w:val="F104B15A"/>
    <w:lvl w:ilvl="0" w:tplc="3078C050">
      <w:start w:val="1"/>
      <w:numFmt w:val="bullet"/>
      <w:lvlText w:val="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4B9B35C0"/>
    <w:multiLevelType w:val="hybridMultilevel"/>
    <w:tmpl w:val="785E1D3E"/>
    <w:lvl w:ilvl="0" w:tplc="0AACAE3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52141614"/>
    <w:multiLevelType w:val="hybridMultilevel"/>
    <w:tmpl w:val="6A28028A"/>
    <w:lvl w:ilvl="0" w:tplc="6988EE14">
      <w:start w:val="1"/>
      <w:numFmt w:val="bullet"/>
      <w:lvlText w:val="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2CC3474"/>
    <w:multiLevelType w:val="hybridMultilevel"/>
    <w:tmpl w:val="FC70F188"/>
    <w:lvl w:ilvl="0" w:tplc="0AACAE3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53CE5A2F"/>
    <w:multiLevelType w:val="multilevel"/>
    <w:tmpl w:val="785E1D3E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546208AB"/>
    <w:multiLevelType w:val="hybridMultilevel"/>
    <w:tmpl w:val="9586D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590C5EC1"/>
    <w:multiLevelType w:val="hybridMultilevel"/>
    <w:tmpl w:val="9DC4FFB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5A511230"/>
    <w:multiLevelType w:val="hybridMultilevel"/>
    <w:tmpl w:val="F692F13C"/>
    <w:lvl w:ilvl="0" w:tplc="0AACAE3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5ED25ADC"/>
    <w:multiLevelType w:val="hybridMultilevel"/>
    <w:tmpl w:val="89AADB5E"/>
    <w:lvl w:ilvl="0" w:tplc="5BD0C248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5F7A1B6D"/>
    <w:multiLevelType w:val="hybridMultilevel"/>
    <w:tmpl w:val="D0C6FD00"/>
    <w:lvl w:ilvl="0" w:tplc="0AACAE3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5FAF1449"/>
    <w:multiLevelType w:val="hybridMultilevel"/>
    <w:tmpl w:val="B1E2A14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1C74FC3"/>
    <w:multiLevelType w:val="hybridMultilevel"/>
    <w:tmpl w:val="6B04E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626C1985"/>
    <w:multiLevelType w:val="hybridMultilevel"/>
    <w:tmpl w:val="664CF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8">
    <w:nsid w:val="6347618C"/>
    <w:multiLevelType w:val="hybridMultilevel"/>
    <w:tmpl w:val="FDFAF186"/>
    <w:lvl w:ilvl="0" w:tplc="6988EE14">
      <w:start w:val="1"/>
      <w:numFmt w:val="bullet"/>
      <w:lvlText w:val=""/>
      <w:lvlJc w:val="left"/>
      <w:pPr>
        <w:tabs>
          <w:tab w:val="num" w:pos="792"/>
        </w:tabs>
        <w:ind w:left="792" w:hanging="432"/>
      </w:pPr>
      <w:rPr>
        <w:rFonts w:ascii="Wingdings 2" w:hAnsi="Wingdings 2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672014D3"/>
    <w:multiLevelType w:val="hybridMultilevel"/>
    <w:tmpl w:val="4A32CE5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0">
    <w:nsid w:val="69EB35AD"/>
    <w:multiLevelType w:val="hybridMultilevel"/>
    <w:tmpl w:val="F0DE170E"/>
    <w:lvl w:ilvl="0" w:tplc="D79ABB7A">
      <w:start w:val="1"/>
      <w:numFmt w:val="bullet"/>
      <w:lvlText w:val="¿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6BFD0B66"/>
    <w:multiLevelType w:val="hybridMultilevel"/>
    <w:tmpl w:val="CFF0BFD6"/>
    <w:lvl w:ilvl="0" w:tplc="C160F53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F420C65"/>
    <w:multiLevelType w:val="hybridMultilevel"/>
    <w:tmpl w:val="B1ACB184"/>
    <w:lvl w:ilvl="0" w:tplc="D56E6EAA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>
    <w:nsid w:val="70FD6567"/>
    <w:multiLevelType w:val="multilevel"/>
    <w:tmpl w:val="7EDA0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7398585B"/>
    <w:multiLevelType w:val="hybridMultilevel"/>
    <w:tmpl w:val="EC5AC1E2"/>
    <w:lvl w:ilvl="0" w:tplc="AC9C578A">
      <w:start w:val="1"/>
      <w:numFmt w:val="bullet"/>
      <w:lvlText w:val=""/>
      <w:lvlJc w:val="left"/>
      <w:pPr>
        <w:tabs>
          <w:tab w:val="num" w:pos="792"/>
        </w:tabs>
        <w:ind w:left="792" w:hanging="432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>
    <w:nsid w:val="78A354CC"/>
    <w:multiLevelType w:val="hybridMultilevel"/>
    <w:tmpl w:val="D8F4BE9A"/>
    <w:lvl w:ilvl="0" w:tplc="C93A2F26">
      <w:start w:val="1"/>
      <w:numFmt w:val="bullet"/>
      <w:pStyle w:val="BulletedList-Inden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>
    <w:nsid w:val="7B944102"/>
    <w:multiLevelType w:val="hybridMultilevel"/>
    <w:tmpl w:val="73806012"/>
    <w:lvl w:ilvl="0" w:tplc="099C1A5E">
      <w:start w:val="1"/>
      <w:numFmt w:val="bullet"/>
      <w:lvlText w:val="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7">
    <w:nsid w:val="7DC65BF1"/>
    <w:multiLevelType w:val="hybridMultilevel"/>
    <w:tmpl w:val="DE9C9ACA"/>
    <w:lvl w:ilvl="0" w:tplc="0AACAE3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18"/>
  </w:num>
  <w:num w:numId="3">
    <w:abstractNumId w:val="12"/>
  </w:num>
  <w:num w:numId="4">
    <w:abstractNumId w:val="47"/>
  </w:num>
  <w:num w:numId="5">
    <w:abstractNumId w:val="28"/>
  </w:num>
  <w:num w:numId="6">
    <w:abstractNumId w:val="26"/>
  </w:num>
  <w:num w:numId="7">
    <w:abstractNumId w:val="11"/>
  </w:num>
  <w:num w:numId="8">
    <w:abstractNumId w:val="22"/>
  </w:num>
  <w:num w:numId="9">
    <w:abstractNumId w:val="15"/>
  </w:num>
  <w:num w:numId="10">
    <w:abstractNumId w:val="19"/>
  </w:num>
  <w:num w:numId="11">
    <w:abstractNumId w:val="23"/>
  </w:num>
  <w:num w:numId="12">
    <w:abstractNumId w:val="34"/>
  </w:num>
  <w:num w:numId="13">
    <w:abstractNumId w:val="46"/>
  </w:num>
  <w:num w:numId="14">
    <w:abstractNumId w:val="31"/>
  </w:num>
  <w:num w:numId="15">
    <w:abstractNumId w:val="42"/>
  </w:num>
  <w:num w:numId="16">
    <w:abstractNumId w:val="43"/>
  </w:num>
  <w:num w:numId="17">
    <w:abstractNumId w:val="33"/>
  </w:num>
  <w:num w:numId="18">
    <w:abstractNumId w:val="29"/>
  </w:num>
  <w:num w:numId="19">
    <w:abstractNumId w:val="44"/>
  </w:num>
  <w:num w:numId="20">
    <w:abstractNumId w:val="21"/>
  </w:num>
  <w:num w:numId="21">
    <w:abstractNumId w:val="14"/>
  </w:num>
  <w:num w:numId="22">
    <w:abstractNumId w:val="25"/>
  </w:num>
  <w:num w:numId="23">
    <w:abstractNumId w:val="40"/>
  </w:num>
  <w:num w:numId="24">
    <w:abstractNumId w:val="17"/>
  </w:num>
  <w:num w:numId="25">
    <w:abstractNumId w:val="13"/>
  </w:num>
  <w:num w:numId="26">
    <w:abstractNumId w:val="38"/>
  </w:num>
  <w:num w:numId="27">
    <w:abstractNumId w:val="16"/>
  </w:num>
  <w:num w:numId="28">
    <w:abstractNumId w:val="27"/>
  </w:num>
  <w:num w:numId="29">
    <w:abstractNumId w:val="10"/>
  </w:num>
  <w:num w:numId="30">
    <w:abstractNumId w:val="8"/>
  </w:num>
  <w:num w:numId="31">
    <w:abstractNumId w:val="7"/>
  </w:num>
  <w:num w:numId="32">
    <w:abstractNumId w:val="6"/>
  </w:num>
  <w:num w:numId="33">
    <w:abstractNumId w:val="5"/>
  </w:num>
  <w:num w:numId="34">
    <w:abstractNumId w:val="9"/>
  </w:num>
  <w:num w:numId="35">
    <w:abstractNumId w:val="4"/>
  </w:num>
  <w:num w:numId="36">
    <w:abstractNumId w:val="3"/>
  </w:num>
  <w:num w:numId="37">
    <w:abstractNumId w:val="2"/>
  </w:num>
  <w:num w:numId="38">
    <w:abstractNumId w:val="1"/>
  </w:num>
  <w:num w:numId="39">
    <w:abstractNumId w:val="41"/>
  </w:num>
  <w:num w:numId="40">
    <w:abstractNumId w:val="37"/>
  </w:num>
  <w:num w:numId="41">
    <w:abstractNumId w:val="36"/>
  </w:num>
  <w:num w:numId="42">
    <w:abstractNumId w:val="30"/>
  </w:num>
  <w:num w:numId="43">
    <w:abstractNumId w:val="35"/>
  </w:num>
  <w:num w:numId="44">
    <w:abstractNumId w:val="39"/>
  </w:num>
  <w:num w:numId="45">
    <w:abstractNumId w:val="24"/>
  </w:num>
  <w:num w:numId="46">
    <w:abstractNumId w:val="45"/>
  </w:num>
  <w:num w:numId="47">
    <w:abstractNumId w:val="20"/>
  </w:num>
  <w:num w:numId="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removePersonalInformation/>
  <w:removeDateAndTime/>
  <w:displayBackgroundShape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stylePaneSortMethod w:val="0000"/>
  <w:defaultTabStop w:val="720"/>
  <w:drawingGridHorizontalSpacing w:val="120"/>
  <w:drawingGridVerticalSpacing w:val="106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B6898"/>
    <w:rsid w:val="00001156"/>
    <w:rsid w:val="000015DF"/>
    <w:rsid w:val="00001EB3"/>
    <w:rsid w:val="00023BE1"/>
    <w:rsid w:val="00086DD4"/>
    <w:rsid w:val="000B6898"/>
    <w:rsid w:val="000C3B21"/>
    <w:rsid w:val="000D3E85"/>
    <w:rsid w:val="000F36A5"/>
    <w:rsid w:val="001477C0"/>
    <w:rsid w:val="00147825"/>
    <w:rsid w:val="00151694"/>
    <w:rsid w:val="0015576E"/>
    <w:rsid w:val="00181305"/>
    <w:rsid w:val="00192605"/>
    <w:rsid w:val="0019310F"/>
    <w:rsid w:val="001B630F"/>
    <w:rsid w:val="001E2E03"/>
    <w:rsid w:val="00203332"/>
    <w:rsid w:val="00204F23"/>
    <w:rsid w:val="00216DDE"/>
    <w:rsid w:val="00293E25"/>
    <w:rsid w:val="002C24CB"/>
    <w:rsid w:val="002D0983"/>
    <w:rsid w:val="00303AC1"/>
    <w:rsid w:val="00305622"/>
    <w:rsid w:val="00316D00"/>
    <w:rsid w:val="0032052F"/>
    <w:rsid w:val="003260F9"/>
    <w:rsid w:val="00350987"/>
    <w:rsid w:val="00370056"/>
    <w:rsid w:val="003A0A13"/>
    <w:rsid w:val="003C7693"/>
    <w:rsid w:val="003E677B"/>
    <w:rsid w:val="003F19BE"/>
    <w:rsid w:val="00402715"/>
    <w:rsid w:val="004555C4"/>
    <w:rsid w:val="004574A1"/>
    <w:rsid w:val="0047058A"/>
    <w:rsid w:val="004749EE"/>
    <w:rsid w:val="00481E3D"/>
    <w:rsid w:val="004B2881"/>
    <w:rsid w:val="004F7FE7"/>
    <w:rsid w:val="0050436C"/>
    <w:rsid w:val="00516CE2"/>
    <w:rsid w:val="00522CC6"/>
    <w:rsid w:val="00547C43"/>
    <w:rsid w:val="005730B8"/>
    <w:rsid w:val="005C0EFA"/>
    <w:rsid w:val="005D2C30"/>
    <w:rsid w:val="005D674B"/>
    <w:rsid w:val="005F3088"/>
    <w:rsid w:val="005F53E0"/>
    <w:rsid w:val="005F7B41"/>
    <w:rsid w:val="00640A3E"/>
    <w:rsid w:val="00654911"/>
    <w:rsid w:val="00690C65"/>
    <w:rsid w:val="006D18B1"/>
    <w:rsid w:val="0072049B"/>
    <w:rsid w:val="0072686A"/>
    <w:rsid w:val="00797C07"/>
    <w:rsid w:val="007A1A7D"/>
    <w:rsid w:val="007A7FEE"/>
    <w:rsid w:val="007B531F"/>
    <w:rsid w:val="007B786F"/>
    <w:rsid w:val="007B79A5"/>
    <w:rsid w:val="007D2EC8"/>
    <w:rsid w:val="007E219A"/>
    <w:rsid w:val="007F7028"/>
    <w:rsid w:val="00810F54"/>
    <w:rsid w:val="0081272B"/>
    <w:rsid w:val="008159AF"/>
    <w:rsid w:val="00825974"/>
    <w:rsid w:val="00851245"/>
    <w:rsid w:val="00884AF7"/>
    <w:rsid w:val="008A47C7"/>
    <w:rsid w:val="008C4FCE"/>
    <w:rsid w:val="008E3B70"/>
    <w:rsid w:val="008F0E23"/>
    <w:rsid w:val="0091490D"/>
    <w:rsid w:val="00920DF4"/>
    <w:rsid w:val="009E4D4E"/>
    <w:rsid w:val="009F4E7E"/>
    <w:rsid w:val="009F5B70"/>
    <w:rsid w:val="009F635A"/>
    <w:rsid w:val="00A339E1"/>
    <w:rsid w:val="00A369BC"/>
    <w:rsid w:val="00AB5F2B"/>
    <w:rsid w:val="00AC7874"/>
    <w:rsid w:val="00B01D6E"/>
    <w:rsid w:val="00B2631E"/>
    <w:rsid w:val="00B51ECE"/>
    <w:rsid w:val="00B53D3E"/>
    <w:rsid w:val="00B7225F"/>
    <w:rsid w:val="00B86F01"/>
    <w:rsid w:val="00BB0396"/>
    <w:rsid w:val="00BB4B21"/>
    <w:rsid w:val="00BF16E6"/>
    <w:rsid w:val="00BF2303"/>
    <w:rsid w:val="00BF2A76"/>
    <w:rsid w:val="00BF6565"/>
    <w:rsid w:val="00C21789"/>
    <w:rsid w:val="00C21805"/>
    <w:rsid w:val="00C375CA"/>
    <w:rsid w:val="00CA70F6"/>
    <w:rsid w:val="00CC4F37"/>
    <w:rsid w:val="00CF121C"/>
    <w:rsid w:val="00D04B39"/>
    <w:rsid w:val="00D07E43"/>
    <w:rsid w:val="00D64392"/>
    <w:rsid w:val="00DA39F8"/>
    <w:rsid w:val="00DC3B60"/>
    <w:rsid w:val="00DC6C02"/>
    <w:rsid w:val="00DF6DAC"/>
    <w:rsid w:val="00E263C4"/>
    <w:rsid w:val="00E36AD3"/>
    <w:rsid w:val="00E41692"/>
    <w:rsid w:val="00E71899"/>
    <w:rsid w:val="00EF54BC"/>
    <w:rsid w:val="00F118DA"/>
    <w:rsid w:val="00F20195"/>
    <w:rsid w:val="00F4407E"/>
    <w:rsid w:val="00F4521D"/>
    <w:rsid w:val="00F57C56"/>
    <w:rsid w:val="00F72E7E"/>
    <w:rsid w:val="00F73F95"/>
    <w:rsid w:val="00F87A89"/>
    <w:rsid w:val="00F914EF"/>
    <w:rsid w:val="00FE59D2"/>
    <w:rsid w:val="00FF10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714EE1B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23BE1"/>
    <w:rPr>
      <w:rFonts w:ascii="Helvetica" w:hAnsi="Helvetica"/>
      <w:sz w:val="22"/>
      <w:szCs w:val="24"/>
    </w:rPr>
  </w:style>
  <w:style w:type="paragraph" w:styleId="Heading1">
    <w:name w:val="heading 1"/>
    <w:basedOn w:val="Normal"/>
    <w:next w:val="Normal"/>
    <w:qFormat/>
    <w:rsid w:val="00851245"/>
    <w:pPr>
      <w:spacing w:before="160" w:after="120"/>
      <w:jc w:val="center"/>
      <w:outlineLvl w:val="0"/>
    </w:pPr>
    <w:rPr>
      <w:rFonts w:eastAsia="MS Mincho" w:cs="Arial"/>
      <w:b/>
      <w:bCs/>
      <w:smallCaps/>
      <w:spacing w:val="24"/>
      <w:sz w:val="26"/>
      <w:szCs w:val="20"/>
    </w:rPr>
  </w:style>
  <w:style w:type="paragraph" w:styleId="Heading2">
    <w:name w:val="heading 2"/>
    <w:basedOn w:val="Normal"/>
    <w:next w:val="Normal"/>
    <w:qFormat/>
    <w:rsid w:val="00851245"/>
    <w:pPr>
      <w:autoSpaceDE w:val="0"/>
      <w:autoSpaceDN w:val="0"/>
      <w:adjustRightInd w:val="0"/>
      <w:outlineLvl w:val="1"/>
    </w:pPr>
    <w:rPr>
      <w:b/>
      <w:sz w:val="21"/>
    </w:rPr>
  </w:style>
  <w:style w:type="paragraph" w:styleId="Heading3">
    <w:name w:val="heading 3"/>
    <w:basedOn w:val="Normal"/>
    <w:next w:val="Normal"/>
    <w:qFormat/>
    <w:rsid w:val="00851245"/>
    <w:pPr>
      <w:autoSpaceDE w:val="0"/>
      <w:autoSpaceDN w:val="0"/>
      <w:adjustRightInd w:val="0"/>
      <w:spacing w:after="120"/>
      <w:ind w:left="312"/>
      <w:jc w:val="both"/>
      <w:outlineLvl w:val="2"/>
    </w:pPr>
    <w:rPr>
      <w:b/>
      <w:bCs/>
      <w:i/>
      <w:iCs/>
      <w:sz w:val="19"/>
      <w:szCs w:val="19"/>
    </w:rPr>
  </w:style>
  <w:style w:type="paragraph" w:styleId="Heading4">
    <w:name w:val="heading 4"/>
    <w:basedOn w:val="Normal"/>
    <w:next w:val="Normal"/>
    <w:link w:val="Heading4Char"/>
    <w:qFormat/>
    <w:rsid w:val="00851245"/>
    <w:pPr>
      <w:autoSpaceDE w:val="0"/>
      <w:autoSpaceDN w:val="0"/>
      <w:adjustRightInd w:val="0"/>
      <w:spacing w:before="200" w:after="60"/>
      <w:jc w:val="both"/>
      <w:outlineLvl w:val="3"/>
    </w:pPr>
    <w:rPr>
      <w:b/>
      <w:sz w:val="19"/>
      <w:szCs w:val="19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D674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851245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851245"/>
    <w:rPr>
      <w:rFonts w:ascii="Bookman Old Style" w:hAnsi="Bookman Old Style"/>
      <w:sz w:val="24"/>
      <w:szCs w:val="24"/>
    </w:rPr>
  </w:style>
  <w:style w:type="paragraph" w:styleId="Footer">
    <w:name w:val="footer"/>
    <w:basedOn w:val="Normal"/>
    <w:link w:val="FooterChar"/>
    <w:rsid w:val="00851245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851245"/>
    <w:rPr>
      <w:rFonts w:ascii="Bookman Old Style" w:hAnsi="Bookman Old Style"/>
      <w:sz w:val="24"/>
      <w:szCs w:val="24"/>
    </w:rPr>
  </w:style>
  <w:style w:type="paragraph" w:customStyle="1" w:styleId="Name">
    <w:name w:val="Name"/>
    <w:basedOn w:val="Heading1"/>
    <w:rsid w:val="003260F9"/>
    <w:pPr>
      <w:spacing w:after="100"/>
    </w:pPr>
    <w:rPr>
      <w:sz w:val="40"/>
    </w:rPr>
  </w:style>
  <w:style w:type="paragraph" w:customStyle="1" w:styleId="Name-Header">
    <w:name w:val="Name - Header"/>
    <w:basedOn w:val="Name"/>
    <w:rsid w:val="005D674B"/>
    <w:pPr>
      <w:spacing w:after="0"/>
      <w:jc w:val="left"/>
    </w:pPr>
    <w:rPr>
      <w:sz w:val="22"/>
      <w:szCs w:val="22"/>
    </w:rPr>
  </w:style>
  <w:style w:type="character" w:styleId="PageNumber">
    <w:name w:val="page number"/>
    <w:rsid w:val="00851245"/>
    <w:rPr>
      <w:rFonts w:ascii="Bookman Old Style" w:hAnsi="Bookman Old Style"/>
      <w:b/>
      <w:sz w:val="19"/>
      <w:szCs w:val="19"/>
    </w:rPr>
  </w:style>
  <w:style w:type="paragraph" w:customStyle="1" w:styleId="ContactInfo">
    <w:name w:val="Contact Info"/>
    <w:basedOn w:val="Normal"/>
    <w:link w:val="ContactInfoChar"/>
    <w:rsid w:val="00851245"/>
    <w:pPr>
      <w:pBdr>
        <w:top w:val="single" w:sz="4" w:space="4" w:color="auto"/>
      </w:pBdr>
      <w:autoSpaceDE w:val="0"/>
      <w:autoSpaceDN w:val="0"/>
      <w:adjustRightInd w:val="0"/>
      <w:spacing w:after="40"/>
      <w:jc w:val="center"/>
    </w:pPr>
    <w:rPr>
      <w:sz w:val="19"/>
      <w:szCs w:val="19"/>
    </w:rPr>
  </w:style>
  <w:style w:type="character" w:customStyle="1" w:styleId="ContactInfoChar">
    <w:name w:val="Contact Info Char"/>
    <w:link w:val="ContactInfo"/>
    <w:rsid w:val="00851245"/>
    <w:rPr>
      <w:rFonts w:ascii="Bookman Old Style" w:hAnsi="Bookman Old Style"/>
      <w:sz w:val="19"/>
      <w:szCs w:val="19"/>
    </w:rPr>
  </w:style>
  <w:style w:type="paragraph" w:customStyle="1" w:styleId="CategoryHeading">
    <w:name w:val="Category Heading"/>
    <w:basedOn w:val="Normal"/>
    <w:rsid w:val="00851245"/>
    <w:pPr>
      <w:keepNext/>
      <w:pBdr>
        <w:top w:val="single" w:sz="4" w:space="1" w:color="auto"/>
        <w:bottom w:val="single" w:sz="12" w:space="1" w:color="auto"/>
      </w:pBdr>
      <w:spacing w:before="200" w:after="200"/>
      <w:jc w:val="center"/>
    </w:pPr>
    <w:rPr>
      <w:b/>
      <w:bCs/>
      <w:smallCaps/>
      <w:szCs w:val="20"/>
    </w:rPr>
  </w:style>
  <w:style w:type="paragraph" w:customStyle="1" w:styleId="SkillsList">
    <w:name w:val="Skills List"/>
    <w:basedOn w:val="Normal"/>
    <w:rsid w:val="009F5B70"/>
    <w:pPr>
      <w:tabs>
        <w:tab w:val="num" w:pos="360"/>
      </w:tabs>
      <w:autoSpaceDE w:val="0"/>
      <w:autoSpaceDN w:val="0"/>
      <w:adjustRightInd w:val="0"/>
      <w:spacing w:before="20" w:after="20"/>
      <w:ind w:left="360" w:hanging="360"/>
      <w:jc w:val="center"/>
    </w:pPr>
    <w:rPr>
      <w:i/>
      <w:sz w:val="19"/>
      <w:szCs w:val="19"/>
    </w:rPr>
  </w:style>
  <w:style w:type="paragraph" w:customStyle="1" w:styleId="Jobdescription">
    <w:name w:val="Job description"/>
    <w:basedOn w:val="Normal"/>
    <w:rsid w:val="005D674B"/>
    <w:pPr>
      <w:spacing w:after="120"/>
      <w:ind w:left="312"/>
      <w:jc w:val="both"/>
    </w:pPr>
    <w:rPr>
      <w:sz w:val="19"/>
      <w:szCs w:val="20"/>
    </w:rPr>
  </w:style>
  <w:style w:type="paragraph" w:customStyle="1" w:styleId="BulletedList">
    <w:name w:val="Bulleted List"/>
    <w:basedOn w:val="Normal"/>
    <w:rsid w:val="00851245"/>
    <w:pPr>
      <w:numPr>
        <w:numId w:val="24"/>
      </w:numPr>
      <w:autoSpaceDE w:val="0"/>
      <w:autoSpaceDN w:val="0"/>
      <w:adjustRightInd w:val="0"/>
      <w:spacing w:after="60"/>
      <w:jc w:val="both"/>
    </w:pPr>
    <w:rPr>
      <w:sz w:val="19"/>
      <w:szCs w:val="19"/>
    </w:rPr>
  </w:style>
  <w:style w:type="paragraph" w:customStyle="1" w:styleId="BulletedList-Indent">
    <w:name w:val="Bulleted List - Indent"/>
    <w:basedOn w:val="BulletedList"/>
    <w:autoRedefine/>
    <w:rsid w:val="00181305"/>
    <w:pPr>
      <w:numPr>
        <w:numId w:val="46"/>
      </w:numPr>
    </w:pPr>
  </w:style>
  <w:style w:type="character" w:customStyle="1" w:styleId="Employer">
    <w:name w:val="Employer"/>
    <w:rsid w:val="008C4FCE"/>
    <w:rPr>
      <w:rFonts w:ascii="Helvetica" w:hAnsi="Helvetica"/>
      <w:caps w:val="0"/>
      <w:sz w:val="20"/>
      <w:szCs w:val="21"/>
    </w:rPr>
  </w:style>
  <w:style w:type="character" w:customStyle="1" w:styleId="Heading4Char">
    <w:name w:val="Heading 4 Char"/>
    <w:link w:val="Heading4"/>
    <w:rsid w:val="00851245"/>
    <w:rPr>
      <w:rFonts w:ascii="Bookman Old Style" w:hAnsi="Bookman Old Style"/>
      <w:b/>
      <w:sz w:val="19"/>
      <w:szCs w:val="19"/>
      <w:u w:val="single"/>
    </w:rPr>
  </w:style>
  <w:style w:type="paragraph" w:customStyle="1" w:styleId="Horizontalline">
    <w:name w:val="Horizontal line"/>
    <w:basedOn w:val="Normal"/>
    <w:rsid w:val="005D674B"/>
    <w:pPr>
      <w:pBdr>
        <w:bottom w:val="thinThickSmallGap" w:sz="24" w:space="0" w:color="auto"/>
      </w:pBdr>
    </w:pPr>
    <w:rPr>
      <w:sz w:val="2"/>
      <w:szCs w:val="20"/>
    </w:rPr>
  </w:style>
  <w:style w:type="paragraph" w:customStyle="1" w:styleId="Job">
    <w:name w:val="Job"/>
    <w:basedOn w:val="Normal"/>
    <w:link w:val="JobChar"/>
    <w:autoRedefine/>
    <w:rsid w:val="00DF6DAC"/>
    <w:pPr>
      <w:autoSpaceDE w:val="0"/>
      <w:autoSpaceDN w:val="0"/>
      <w:adjustRightInd w:val="0"/>
      <w:spacing w:before="120" w:after="120"/>
    </w:pPr>
    <w:rPr>
      <w:sz w:val="19"/>
      <w:szCs w:val="19"/>
    </w:rPr>
  </w:style>
  <w:style w:type="character" w:customStyle="1" w:styleId="JobChar">
    <w:name w:val="Job Char"/>
    <w:link w:val="Job"/>
    <w:rsid w:val="00DF6DAC"/>
    <w:rPr>
      <w:rFonts w:ascii="Helvetica" w:hAnsi="Helvetica"/>
      <w:sz w:val="19"/>
      <w:szCs w:val="19"/>
    </w:rPr>
  </w:style>
  <w:style w:type="character" w:customStyle="1" w:styleId="JobTitle">
    <w:name w:val="Job Title"/>
    <w:rsid w:val="005D674B"/>
    <w:rPr>
      <w:b/>
      <w:bCs/>
      <w:sz w:val="19"/>
      <w:u w:val="single"/>
    </w:rPr>
  </w:style>
  <w:style w:type="paragraph" w:customStyle="1" w:styleId="ItalicSmall">
    <w:name w:val="Italic Small"/>
    <w:basedOn w:val="Normal"/>
    <w:rsid w:val="00851245"/>
    <w:pPr>
      <w:spacing w:before="20"/>
    </w:pPr>
    <w:rPr>
      <w:i/>
      <w:iCs/>
      <w:sz w:val="19"/>
      <w:szCs w:val="20"/>
    </w:rPr>
  </w:style>
  <w:style w:type="paragraph" w:customStyle="1" w:styleId="CollegeDegree">
    <w:name w:val="College Degree"/>
    <w:basedOn w:val="Normal"/>
    <w:rsid w:val="005D674B"/>
    <w:pPr>
      <w:autoSpaceDE w:val="0"/>
      <w:autoSpaceDN w:val="0"/>
      <w:adjustRightInd w:val="0"/>
      <w:spacing w:before="20" w:after="60"/>
      <w:jc w:val="both"/>
    </w:pPr>
  </w:style>
  <w:style w:type="paragraph" w:styleId="DocumentMap">
    <w:name w:val="Document Map"/>
    <w:basedOn w:val="Normal"/>
    <w:link w:val="DocumentMapChar"/>
    <w:rsid w:val="000F36A5"/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rsid w:val="000F36A5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0F36A5"/>
    <w:rPr>
      <w:color w:val="0000FF"/>
      <w:u w:val="single"/>
    </w:rPr>
  </w:style>
  <w:style w:type="paragraph" w:styleId="NoSpacing">
    <w:name w:val="No Spacing"/>
    <w:uiPriority w:val="1"/>
    <w:qFormat/>
    <w:rsid w:val="000F36A5"/>
    <w:rPr>
      <w:rFonts w:ascii="Calibri" w:eastAsia="Calibri" w:hAnsi="Calibri"/>
      <w:sz w:val="22"/>
      <w:szCs w:val="22"/>
    </w:rPr>
  </w:style>
  <w:style w:type="paragraph" w:styleId="NormalWeb">
    <w:name w:val="Normal (Web)"/>
    <w:basedOn w:val="Normal"/>
    <w:uiPriority w:val="99"/>
    <w:unhideWhenUsed/>
    <w:rsid w:val="00086DD4"/>
    <w:pPr>
      <w:spacing w:before="100" w:beforeAutospacing="1" w:after="100" w:afterAutospacing="1"/>
    </w:pPr>
    <w:rPr>
      <w:rFonts w:ascii="Times New Roman" w:hAnsi="Times New Roman"/>
    </w:rPr>
  </w:style>
  <w:style w:type="character" w:styleId="FollowedHyperlink">
    <w:name w:val="FollowedHyperlink"/>
    <w:basedOn w:val="DefaultParagraphFont"/>
    <w:rsid w:val="003260F9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F635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06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9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6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0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alanbowman@gmail.com" TargetMode="External"/><Relationship Id="rId12" Type="http://schemas.openxmlformats.org/officeDocument/2006/relationships/hyperlink" Target="http://alanbowman.net" TargetMode="External"/><Relationship Id="rId13" Type="http://schemas.openxmlformats.org/officeDocument/2006/relationships/hyperlink" Target="https://www.linkedin.com/in/ralanbowman" TargetMode="External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header" Target="header2.xml"/><Relationship Id="rId17" Type="http://schemas.openxmlformats.org/officeDocument/2006/relationships/footer" Target="footer2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s%20Lorraine\AppData\Roaming\Microsoft\Templates\MN_HRGeneralistResum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36" ma:contentTypeDescription="Create a new document." ma:contentTypeScope="" ma:versionID="e4a5fc713301fd121d9c49aa2472189d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Props1.xml><?xml version="1.0" encoding="utf-8"?>
<ds:datastoreItem xmlns:ds="http://schemas.openxmlformats.org/officeDocument/2006/customXml" ds:itemID="{3710C7F6-D322-40F8-8E5B-10795D4303B1}">
  <ds:schemaRefs>
    <ds:schemaRef ds:uri="http://schemas.microsoft.com/office/2006/metadata/contentType"/>
    <ds:schemaRef ds:uri="http://schemas.microsoft.com/office/2006/metadata/properties/metaAttributes"/>
  </ds:schemaRefs>
</ds:datastoreItem>
</file>

<file path=customXml/itemProps2.xml><?xml version="1.0" encoding="utf-8"?>
<ds:datastoreItem xmlns:ds="http://schemas.openxmlformats.org/officeDocument/2006/customXml" ds:itemID="{03BD4CBF-F340-4462-87D2-989A6AA1B1E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BCDA0A9-3CEF-4870-AA74-5AF6C7C5D30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\Users\Ms Lorraine\AppData\Roaming\Microsoft\Templates\MN_HRGeneralistResume.dotm</Template>
  <TotalTime>0</TotalTime>
  <Pages>2</Pages>
  <Words>537</Words>
  <Characters>3061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cp:lastPrinted>2009-08-18T10:02:00Z</cp:lastPrinted>
  <dcterms:created xsi:type="dcterms:W3CDTF">2016-10-16T23:21:00Z</dcterms:created>
  <dcterms:modified xsi:type="dcterms:W3CDTF">2017-02-10T02:15:00Z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TC103622219990</vt:lpwstr>
  </property>
</Properties>
</file>