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DC58FF" w:rsidP="00810F54">
      <w:pPr>
        <w:pStyle w:val="ContactInfo"/>
        <w:rPr>
          <w:rFonts w:eastAsia="MS Mincho"/>
        </w:rPr>
      </w:pPr>
      <w:hyperlink r:id="rId11" w:history="1">
        <w:r w:rsidR="00147825" w:rsidRPr="00147825">
          <w:rPr>
            <w:rStyle w:val="Hyperlink"/>
          </w:rPr>
          <w:t>alanbowman@gmail.com</w:t>
        </w:r>
      </w:hyperlink>
      <w:r w:rsidR="00147825">
        <w:t xml:space="preserve"> </w:t>
      </w:r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7E436472" w14:textId="43771CD6" w:rsidR="008A47C7" w:rsidRPr="008A47C7" w:rsidRDefault="00DA39F8" w:rsidP="008A47C7">
      <w:pPr>
        <w:pStyle w:val="CategoryHeading"/>
        <w:rPr>
          <w:rStyle w:val="Employer"/>
          <w:rFonts w:eastAsia="MS Mincho"/>
          <w:sz w:val="22"/>
          <w:szCs w:val="20"/>
        </w:rPr>
      </w:pPr>
      <w:r w:rsidRPr="00D04B39">
        <w:rPr>
          <w:rFonts w:eastAsia="MS Mincho"/>
        </w:rPr>
        <w:t>Professional Experience</w:t>
      </w:r>
    </w:p>
    <w:p w14:paraId="4B9A0586" w14:textId="600813D1" w:rsidR="008A47C7" w:rsidRDefault="008A47C7" w:rsidP="00E71899">
      <w:pPr>
        <w:pStyle w:val="Heading2"/>
        <w:tabs>
          <w:tab w:val="right" w:pos="9936"/>
        </w:tabs>
        <w:spacing w:line="360" w:lineRule="auto"/>
        <w:rPr>
          <w:rStyle w:val="Employer"/>
        </w:rPr>
      </w:pPr>
      <w:r>
        <w:rPr>
          <w:rStyle w:val="Employer"/>
        </w:rPr>
        <w:t>Reliam</w:t>
      </w:r>
      <w:r w:rsidR="00181305">
        <w:rPr>
          <w:rStyle w:val="Employer"/>
        </w:rPr>
        <w:t xml:space="preserve"> (</w:t>
      </w:r>
      <w:r w:rsidR="008F0E23">
        <w:rPr>
          <w:rStyle w:val="Employer"/>
        </w:rPr>
        <w:t xml:space="preserve">Cloud </w:t>
      </w:r>
      <w:r w:rsidR="00181305">
        <w:rPr>
          <w:rStyle w:val="Employer"/>
        </w:rPr>
        <w:t>Managed Service Provider)</w:t>
      </w:r>
      <w:r>
        <w:rPr>
          <w:rStyle w:val="Employer"/>
        </w:rPr>
        <w:t xml:space="preserve"> – Los Angeles, Cal</w:t>
      </w:r>
      <w:r w:rsidR="00744EA0">
        <w:rPr>
          <w:rStyle w:val="Employer"/>
        </w:rPr>
        <w:t>ifornia</w:t>
      </w:r>
      <w:r w:rsidR="00744EA0">
        <w:rPr>
          <w:rStyle w:val="Employer"/>
        </w:rPr>
        <w:tab/>
        <w:t>November 2016 to March 2017</w:t>
      </w:r>
    </w:p>
    <w:p w14:paraId="4C31FBDB" w14:textId="3497D1DB" w:rsidR="00E71899" w:rsidRDefault="00E71899" w:rsidP="00E71899">
      <w:pPr>
        <w:spacing w:line="360" w:lineRule="auto"/>
        <w:rPr>
          <w:rStyle w:val="JobTitle"/>
        </w:rPr>
      </w:pPr>
      <w:r w:rsidRPr="00E71899">
        <w:rPr>
          <w:rStyle w:val="JobTitle"/>
        </w:rPr>
        <w:t>Contract Technical Writer</w:t>
      </w:r>
    </w:p>
    <w:p w14:paraId="22CF908B" w14:textId="36E9D820" w:rsidR="00E71899" w:rsidRDefault="00A313D2" w:rsidP="00181305">
      <w:pPr>
        <w:pStyle w:val="BulletedList-Indent"/>
      </w:pPr>
      <w:r>
        <w:t>Created</w:t>
      </w:r>
      <w:r w:rsidR="00E71899">
        <w:t xml:space="preserve"> polices and procedure documentation to help client pass the AWS Partner Network (APN) audit</w:t>
      </w:r>
    </w:p>
    <w:p w14:paraId="0FE8D9A0" w14:textId="164222B6" w:rsidR="00E71899" w:rsidRDefault="00A313D2" w:rsidP="00181305">
      <w:pPr>
        <w:pStyle w:val="BulletedList-Indent"/>
      </w:pPr>
      <w:r>
        <w:t>Review, create, and manage</w:t>
      </w:r>
      <w:r w:rsidR="00E71899">
        <w:t xml:space="preserve"> the documentation plan based on APN requirements</w:t>
      </w:r>
    </w:p>
    <w:p w14:paraId="053DE001" w14:textId="4D676A07" w:rsidR="00E71899" w:rsidRDefault="00A313D2" w:rsidP="00181305">
      <w:pPr>
        <w:pStyle w:val="BulletedList-Indent"/>
      </w:pPr>
      <w:r>
        <w:t>Worked</w:t>
      </w:r>
      <w:r w:rsidR="00E71899">
        <w:t xml:space="preserve"> with company engineers, operations, and executives to identify current poli</w:t>
      </w:r>
      <w:r>
        <w:t>cies and procedures, and helped</w:t>
      </w:r>
      <w:r w:rsidR="00E71899">
        <w:t xml:space="preserve"> to devise and create policies and procedures where none exist</w:t>
      </w:r>
    </w:p>
    <w:p w14:paraId="79B938E3" w14:textId="35BA5E06" w:rsidR="00D64392" w:rsidRPr="00E71899" w:rsidRDefault="00A313D2" w:rsidP="00181305">
      <w:pPr>
        <w:pStyle w:val="BulletedList-Indent"/>
      </w:pPr>
      <w:r>
        <w:t>Advised</w:t>
      </w:r>
      <w:r w:rsidR="00D64392">
        <w:t xml:space="preserve"> the client on formatting and documentation best practices </w:t>
      </w:r>
    </w:p>
    <w:p w14:paraId="6ED2BFF7" w14:textId="77777777" w:rsidR="008A47C7" w:rsidRPr="008A47C7" w:rsidRDefault="008A47C7" w:rsidP="008A47C7"/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707F47E9" w:rsidR="00CA70F6" w:rsidRPr="00FE59D2" w:rsidRDefault="000015DF" w:rsidP="00181305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 xml:space="preserve">Standardized the process to create, update, </w:t>
      </w:r>
      <w:r w:rsidR="003F19BE">
        <w:t>and</w:t>
      </w:r>
      <w:r w:rsidRPr="00FE59D2">
        <w:t xml:space="preserve"> maintain all customer-facing documentation</w:t>
      </w:r>
    </w:p>
    <w:p w14:paraId="6EF40140" w14:textId="4C14F5FE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7E8EDE10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Designed a company style guide </w:t>
      </w:r>
      <w:r w:rsidR="003F19BE">
        <w:t>and</w:t>
      </w:r>
      <w:r w:rsidRPr="00FE59D2">
        <w:t xml:space="preserve"> word list used across all departments </w:t>
      </w:r>
    </w:p>
    <w:p w14:paraId="6BB1A258" w14:textId="06CB57B5" w:rsidR="00CF121C" w:rsidRDefault="000015DF" w:rsidP="008E4B7F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</w:t>
      </w:r>
      <w:r w:rsidR="003F19BE">
        <w:t>and</w:t>
      </w:r>
      <w:r w:rsidRPr="00FE59D2">
        <w:t xml:space="preserve"> services from months to weeks </w:t>
      </w:r>
    </w:p>
    <w:p w14:paraId="6F35765A" w14:textId="7ACED440" w:rsidR="00CF121C" w:rsidRPr="00FE59D2" w:rsidRDefault="005C0EFA" w:rsidP="00CF121C">
      <w:pPr>
        <w:pStyle w:val="BulletedList-Indent"/>
        <w:numPr>
          <w:ilvl w:val="0"/>
          <w:numId w:val="44"/>
        </w:numPr>
      </w:pPr>
      <w:r>
        <w:t>Assisted moving the company from an ad-hoc project management system and SCM system to J</w:t>
      </w:r>
      <w:r w:rsidR="00640A3E">
        <w:t xml:space="preserve">IRA, </w:t>
      </w:r>
      <w:r w:rsidR="00CF121C">
        <w:t xml:space="preserve">Confluence, and Bitbucket Server </w:t>
      </w:r>
    </w:p>
    <w:p w14:paraId="34B51502" w14:textId="0AF9BFC2" w:rsidR="000015DF" w:rsidRPr="00FE59D2" w:rsidRDefault="000015DF" w:rsidP="00181305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</w:t>
      </w:r>
      <w:r w:rsidR="003F19BE">
        <w:t>and</w:t>
      </w:r>
      <w:r w:rsidRPr="00FE59D2">
        <w:t xml:space="preserve"> desig</w:t>
      </w:r>
      <w:r w:rsidR="00DC58FF">
        <w:t>ned a reporting structure to present</w:t>
      </w:r>
      <w:bookmarkStart w:id="0" w:name="_GoBack"/>
      <w:bookmarkEnd w:id="0"/>
      <w:r w:rsidRPr="00FE59D2">
        <w:t xml:space="preserve"> those issues to management </w:t>
      </w:r>
    </w:p>
    <w:p w14:paraId="03634B76" w14:textId="4A477581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 xml:space="preserve">Consulted with the </w:t>
      </w:r>
      <w:r w:rsidR="00BB0396">
        <w:rPr>
          <w:spacing w:val="-2"/>
        </w:rPr>
        <w:t>Development</w:t>
      </w:r>
      <w:r w:rsidRPr="00FE59D2">
        <w:rPr>
          <w:spacing w:val="-2"/>
        </w:rPr>
        <w:t xml:space="preserve">, Website, and Sales teams to review new products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services to ensure a consistent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181305">
      <w:pPr>
        <w:pStyle w:val="BulletedList-Indent"/>
      </w:pPr>
      <w:r w:rsidRPr="00FE59D2">
        <w:t>Resolved support requests from users via phone, e-mail, or online chat</w:t>
      </w:r>
    </w:p>
    <w:p w14:paraId="15820E73" w14:textId="4E1E18B2" w:rsidR="00F87A89" w:rsidRPr="00FE59D2" w:rsidRDefault="00F87A89" w:rsidP="00181305">
      <w:pPr>
        <w:pStyle w:val="BulletedList-Indent"/>
      </w:pPr>
      <w:r w:rsidRPr="00FE59D2">
        <w:t xml:space="preserve">Monitored </w:t>
      </w:r>
      <w:r w:rsidR="003F19BE">
        <w:t>and</w:t>
      </w:r>
      <w:r w:rsidRPr="00FE59D2">
        <w:t xml:space="preserve"> helped maintain network uptime and security </w:t>
      </w:r>
    </w:p>
    <w:p w14:paraId="3971070D" w14:textId="0A734361" w:rsidR="00F87A89" w:rsidRPr="00FE59D2" w:rsidRDefault="00F87A89" w:rsidP="00181305">
      <w:pPr>
        <w:pStyle w:val="BulletedList-Indent"/>
      </w:pPr>
      <w:r w:rsidRPr="00FE59D2">
        <w:t xml:space="preserve">Moved new products and services into production as directed by </w:t>
      </w:r>
      <w:r w:rsidR="00BB0396">
        <w:t>Development</w:t>
      </w:r>
      <w:r w:rsidRPr="00FE59D2">
        <w:t xml:space="preserve"> </w:t>
      </w:r>
      <w:r w:rsidR="003F19BE">
        <w:t>and</w:t>
      </w:r>
      <w:r w:rsidRPr="00FE59D2">
        <w:t xml:space="preserve"> Sales teams </w:t>
      </w:r>
    </w:p>
    <w:p w14:paraId="0DBE91A6" w14:textId="1F6CDD99" w:rsidR="008159AF" w:rsidRPr="00FE59D2" w:rsidRDefault="00F87A89" w:rsidP="00181305">
      <w:pPr>
        <w:pStyle w:val="BulletedList-Indent"/>
        <w:rPr>
          <w:rStyle w:val="Employer"/>
          <w:spacing w:val="-2"/>
        </w:rPr>
      </w:pPr>
      <w:r w:rsidRPr="00FE59D2">
        <w:t xml:space="preserve">Worked with </w:t>
      </w:r>
      <w:proofErr w:type="spellStart"/>
      <w:r w:rsidRPr="00FE59D2">
        <w:t>NetOps</w:t>
      </w:r>
      <w:proofErr w:type="spellEnd"/>
      <w:r w:rsidRPr="00FE59D2">
        <w:t xml:space="preserve"> team to troubleshoot </w:t>
      </w:r>
      <w:r w:rsidR="003F19BE">
        <w:t>and</w:t>
      </w:r>
      <w:r w:rsidRPr="00FE59D2">
        <w:t xml:space="preserve">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0B030AC3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customers through 3 rounds of mergers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acquisitions: </w:t>
      </w:r>
      <w:proofErr w:type="spellStart"/>
      <w:r w:rsidRPr="00CC4F37">
        <w:rPr>
          <w:i/>
          <w:spacing w:val="-2"/>
        </w:rPr>
        <w:t>Orthotrac</w:t>
      </w:r>
      <w:proofErr w:type="spellEnd"/>
      <w:r w:rsidRPr="00CC4F37">
        <w:rPr>
          <w:i/>
          <w:spacing w:val="-2"/>
        </w:rPr>
        <w:t xml:space="preserve"> </w:t>
      </w:r>
      <w:r w:rsidR="005F3088">
        <w:rPr>
          <w:i/>
          <w:spacing w:val="-2"/>
        </w:rPr>
        <w:t xml:space="preserve">- </w:t>
      </w:r>
      <w:proofErr w:type="spellStart"/>
      <w:r w:rsidR="005F3088">
        <w:rPr>
          <w:i/>
          <w:spacing w:val="-2"/>
        </w:rPr>
        <w:t>PracticeWorks</w:t>
      </w:r>
      <w:proofErr w:type="spellEnd"/>
      <w:r w:rsidR="005F3088">
        <w:rPr>
          <w:i/>
          <w:spacing w:val="-2"/>
        </w:rPr>
        <w:t xml:space="preserve">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0E98EEA6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</w:t>
      </w:r>
      <w:r w:rsidR="003F19BE">
        <w:t>and</w:t>
      </w:r>
      <w:r w:rsidRPr="00FE59D2">
        <w:t xml:space="preserve"> COBOL hardware/software orthodontic practice management system </w:t>
      </w:r>
    </w:p>
    <w:p w14:paraId="5D125388" w14:textId="7212B17B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Developed </w:t>
      </w:r>
      <w:r w:rsidR="003F19BE">
        <w:t>and</w:t>
      </w:r>
      <w:r w:rsidRPr="00FE59D2">
        <w:t xml:space="preserve"> maintained a product-specific knowledge-base system used by team members </w:t>
      </w:r>
      <w:r w:rsidR="004B2881">
        <w:t xml:space="preserve">and customers for training </w:t>
      </w:r>
      <w:r w:rsidR="003F19BE">
        <w:t>and</w:t>
      </w:r>
      <w:r w:rsidR="004B2881">
        <w:t xml:space="preserve"> </w:t>
      </w:r>
      <w:r w:rsidRPr="00FE59D2">
        <w:t>help</w:t>
      </w:r>
      <w:r w:rsidR="004B2881">
        <w:t>ing to</w:t>
      </w:r>
      <w:r w:rsidRPr="00FE59D2">
        <w:t xml:space="preserve"> resolve support issues</w:t>
      </w:r>
    </w:p>
    <w:p w14:paraId="7043B223" w14:textId="0CE5DE2D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Consulted with Sales </w:t>
      </w:r>
      <w:r w:rsidR="003F19BE">
        <w:t>and</w:t>
      </w:r>
      <w:r w:rsidRPr="00FE59D2">
        <w:t xml:space="preserve"> Training teams to recommend system and software upgrades to legacy customers</w:t>
      </w:r>
    </w:p>
    <w:p w14:paraId="76BB65F6" w14:textId="740BA8BF" w:rsidR="00F20195" w:rsidRPr="00FE59D2" w:rsidRDefault="00F20195" w:rsidP="00181305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 xml:space="preserve">Scheduled </w:t>
      </w:r>
      <w:r w:rsidR="003F19BE">
        <w:t>and</w:t>
      </w:r>
      <w:r w:rsidRPr="00FE59D2">
        <w:t xml:space="preserve"> managed customer hardware upgrades </w:t>
      </w:r>
      <w:r w:rsidR="003F19BE">
        <w:t>and</w:t>
      </w:r>
      <w:r w:rsidRPr="00FE59D2">
        <w:t xml:space="preserve"> existing system replacements</w:t>
      </w:r>
      <w:r w:rsidR="00CA70F6" w:rsidRPr="00FE59D2">
        <w:t>.</w:t>
      </w:r>
    </w:p>
    <w:p w14:paraId="7B0CE3E4" w14:textId="35DD4B42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lastRenderedPageBreak/>
        <w:t xml:space="preserve">Education </w:t>
      </w:r>
      <w:r w:rsidR="003F19BE">
        <w:rPr>
          <w:rFonts w:eastAsia="MS Mincho"/>
        </w:rPr>
        <w:t>and</w:t>
      </w:r>
      <w:r w:rsidRPr="00D04B39">
        <w:rPr>
          <w:rFonts w:eastAsia="MS Mincho"/>
        </w:rPr>
        <w:t xml:space="preserve">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proofErr w:type="spellStart"/>
      <w:r w:rsidRPr="002C24CB">
        <w:rPr>
          <w:rStyle w:val="Employer"/>
          <w:spacing w:val="-4"/>
        </w:rPr>
        <w:t>Udemy</w:t>
      </w:r>
      <w:proofErr w:type="spellEnd"/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8F0E23" w:rsidRDefault="008F0E23">
      <w:r>
        <w:separator/>
      </w:r>
    </w:p>
    <w:p w14:paraId="14A537E4" w14:textId="77777777" w:rsidR="008F0E23" w:rsidRDefault="008F0E23"/>
  </w:endnote>
  <w:endnote w:type="continuationSeparator" w:id="0">
    <w:p w14:paraId="27976052" w14:textId="77777777" w:rsidR="008F0E23" w:rsidRDefault="008F0E23">
      <w:r>
        <w:continuationSeparator/>
      </w:r>
    </w:p>
    <w:p w14:paraId="7556F8FC" w14:textId="77777777" w:rsidR="008F0E23" w:rsidRDefault="008F0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8F0E23" w:rsidRDefault="008F0E2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8F0E23" w:rsidRDefault="008F0E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8F0E23" w:rsidRDefault="008F0E23">
      <w:r>
        <w:separator/>
      </w:r>
    </w:p>
    <w:p w14:paraId="21D79EFE" w14:textId="77777777" w:rsidR="008F0E23" w:rsidRDefault="008F0E23"/>
  </w:footnote>
  <w:footnote w:type="continuationSeparator" w:id="0">
    <w:p w14:paraId="2D8E0D9B" w14:textId="77777777" w:rsidR="008F0E23" w:rsidRDefault="008F0E23">
      <w:r>
        <w:continuationSeparator/>
      </w:r>
    </w:p>
    <w:p w14:paraId="3DACD10B" w14:textId="77777777" w:rsidR="008F0E23" w:rsidRDefault="008F0E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8F0E23" w:rsidRPr="00305622" w14:paraId="15497058" w14:textId="77777777">
      <w:tc>
        <w:tcPr>
          <w:tcW w:w="4302" w:type="dxa"/>
          <w:vAlign w:val="bottom"/>
        </w:tcPr>
        <w:p w14:paraId="63E486CF" w14:textId="475C11E0" w:rsidR="008F0E23" w:rsidRPr="00C21789" w:rsidRDefault="008F0E23" w:rsidP="00C21789"/>
      </w:tc>
      <w:tc>
        <w:tcPr>
          <w:tcW w:w="5790" w:type="dxa"/>
          <w:vAlign w:val="bottom"/>
        </w:tcPr>
        <w:p w14:paraId="511498F3" w14:textId="77777777" w:rsidR="008F0E23" w:rsidRPr="00305622" w:rsidRDefault="008F0E2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3601769D" w:rsidR="008F0E23" w:rsidRPr="00305622" w:rsidRDefault="008F0E23" w:rsidP="00C21789">
          <w:pPr>
            <w:autoSpaceDE w:val="0"/>
            <w:autoSpaceDN w:val="0"/>
            <w:adjustRightInd w:val="0"/>
            <w:spacing w:before="120"/>
            <w:jc w:val="center"/>
            <w:rPr>
              <w:sz w:val="19"/>
              <w:szCs w:val="19"/>
            </w:rPr>
          </w:pPr>
        </w:p>
      </w:tc>
    </w:tr>
  </w:tbl>
  <w:p w14:paraId="3D679D09" w14:textId="77777777" w:rsidR="008F0E23" w:rsidRDefault="008F0E23" w:rsidP="00851245"/>
  <w:p w14:paraId="4B003D88" w14:textId="77777777" w:rsidR="008F0E23" w:rsidRDefault="008F0E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8F0E23" w:rsidRDefault="008F0E2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96AE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C9C0F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ABCB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A2E20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F58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123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73696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D4AD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54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B1E5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36A9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A354CC"/>
    <w:multiLevelType w:val="hybridMultilevel"/>
    <w:tmpl w:val="D8F4BE9A"/>
    <w:lvl w:ilvl="0" w:tplc="C93A2F26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47"/>
  </w:num>
  <w:num w:numId="5">
    <w:abstractNumId w:val="28"/>
  </w:num>
  <w:num w:numId="6">
    <w:abstractNumId w:val="26"/>
  </w:num>
  <w:num w:numId="7">
    <w:abstractNumId w:val="11"/>
  </w:num>
  <w:num w:numId="8">
    <w:abstractNumId w:val="22"/>
  </w:num>
  <w:num w:numId="9">
    <w:abstractNumId w:val="15"/>
  </w:num>
  <w:num w:numId="10">
    <w:abstractNumId w:val="19"/>
  </w:num>
  <w:num w:numId="11">
    <w:abstractNumId w:val="23"/>
  </w:num>
  <w:num w:numId="12">
    <w:abstractNumId w:val="34"/>
  </w:num>
  <w:num w:numId="13">
    <w:abstractNumId w:val="46"/>
  </w:num>
  <w:num w:numId="14">
    <w:abstractNumId w:val="31"/>
  </w:num>
  <w:num w:numId="15">
    <w:abstractNumId w:val="42"/>
  </w:num>
  <w:num w:numId="16">
    <w:abstractNumId w:val="43"/>
  </w:num>
  <w:num w:numId="17">
    <w:abstractNumId w:val="33"/>
  </w:num>
  <w:num w:numId="18">
    <w:abstractNumId w:val="29"/>
  </w:num>
  <w:num w:numId="19">
    <w:abstractNumId w:val="44"/>
  </w:num>
  <w:num w:numId="20">
    <w:abstractNumId w:val="21"/>
  </w:num>
  <w:num w:numId="21">
    <w:abstractNumId w:val="14"/>
  </w:num>
  <w:num w:numId="22">
    <w:abstractNumId w:val="25"/>
  </w:num>
  <w:num w:numId="23">
    <w:abstractNumId w:val="40"/>
  </w:num>
  <w:num w:numId="24">
    <w:abstractNumId w:val="17"/>
  </w:num>
  <w:num w:numId="25">
    <w:abstractNumId w:val="13"/>
  </w:num>
  <w:num w:numId="26">
    <w:abstractNumId w:val="38"/>
  </w:num>
  <w:num w:numId="27">
    <w:abstractNumId w:val="16"/>
  </w:num>
  <w:num w:numId="28">
    <w:abstractNumId w:val="27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  <w:num w:numId="34">
    <w:abstractNumId w:val="9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41"/>
  </w:num>
  <w:num w:numId="40">
    <w:abstractNumId w:val="37"/>
  </w:num>
  <w:num w:numId="41">
    <w:abstractNumId w:val="36"/>
  </w:num>
  <w:num w:numId="42">
    <w:abstractNumId w:val="30"/>
  </w:num>
  <w:num w:numId="43">
    <w:abstractNumId w:val="35"/>
  </w:num>
  <w:num w:numId="44">
    <w:abstractNumId w:val="39"/>
  </w:num>
  <w:num w:numId="45">
    <w:abstractNumId w:val="24"/>
  </w:num>
  <w:num w:numId="46">
    <w:abstractNumId w:val="45"/>
  </w:num>
  <w:num w:numId="47">
    <w:abstractNumId w:val="2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81305"/>
    <w:rsid w:val="00192605"/>
    <w:rsid w:val="0019310F"/>
    <w:rsid w:val="001B630F"/>
    <w:rsid w:val="001E2E03"/>
    <w:rsid w:val="00203332"/>
    <w:rsid w:val="00204F23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3F19BE"/>
    <w:rsid w:val="00402715"/>
    <w:rsid w:val="004555C4"/>
    <w:rsid w:val="004574A1"/>
    <w:rsid w:val="0047058A"/>
    <w:rsid w:val="004749EE"/>
    <w:rsid w:val="00481E3D"/>
    <w:rsid w:val="004B2881"/>
    <w:rsid w:val="004F7FE7"/>
    <w:rsid w:val="0050436C"/>
    <w:rsid w:val="00516CE2"/>
    <w:rsid w:val="00522CC6"/>
    <w:rsid w:val="00547C43"/>
    <w:rsid w:val="005730B8"/>
    <w:rsid w:val="005C0EFA"/>
    <w:rsid w:val="005D674B"/>
    <w:rsid w:val="005F3088"/>
    <w:rsid w:val="005F53E0"/>
    <w:rsid w:val="005F7B41"/>
    <w:rsid w:val="00640A3E"/>
    <w:rsid w:val="00654911"/>
    <w:rsid w:val="00690C65"/>
    <w:rsid w:val="006D18B1"/>
    <w:rsid w:val="0072049B"/>
    <w:rsid w:val="0072686A"/>
    <w:rsid w:val="00744EA0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A47C7"/>
    <w:rsid w:val="008C4FCE"/>
    <w:rsid w:val="008E3B70"/>
    <w:rsid w:val="008E4B7F"/>
    <w:rsid w:val="008F0E23"/>
    <w:rsid w:val="0091490D"/>
    <w:rsid w:val="00920DF4"/>
    <w:rsid w:val="009E4D4E"/>
    <w:rsid w:val="009F4E7E"/>
    <w:rsid w:val="009F5B70"/>
    <w:rsid w:val="009F635A"/>
    <w:rsid w:val="00A313D2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0396"/>
    <w:rsid w:val="00BB4B21"/>
    <w:rsid w:val="00BF16E6"/>
    <w:rsid w:val="00BF2303"/>
    <w:rsid w:val="00BF2A76"/>
    <w:rsid w:val="00BF6565"/>
    <w:rsid w:val="00C21789"/>
    <w:rsid w:val="00C21805"/>
    <w:rsid w:val="00C375CA"/>
    <w:rsid w:val="00CA70F6"/>
    <w:rsid w:val="00CC4F37"/>
    <w:rsid w:val="00CF121C"/>
    <w:rsid w:val="00D04B39"/>
    <w:rsid w:val="00D07E43"/>
    <w:rsid w:val="00D64392"/>
    <w:rsid w:val="00DA39F8"/>
    <w:rsid w:val="00DC3B60"/>
    <w:rsid w:val="00DC58FF"/>
    <w:rsid w:val="00DC6C02"/>
    <w:rsid w:val="00DF6DAC"/>
    <w:rsid w:val="00E263C4"/>
    <w:rsid w:val="00E36AD3"/>
    <w:rsid w:val="00E41692"/>
    <w:rsid w:val="00E71899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181305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181305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2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2017-03-17T20:22:00Z</dcterms:created>
  <dcterms:modified xsi:type="dcterms:W3CDTF">2017-04-10T15:21:00Z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